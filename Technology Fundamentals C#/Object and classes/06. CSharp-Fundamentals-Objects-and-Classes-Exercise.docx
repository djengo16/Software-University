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5E09E" w14:textId="798021C9" w:rsidR="00847172" w:rsidRPr="00B34D03" w:rsidRDefault="00D16A85" w:rsidP="002C54FA">
      <w:pPr>
        <w:pStyle w:val="Heading1"/>
        <w:jc w:val="center"/>
        <w:rPr>
          <w:noProof/>
          <w:lang w:val="en-US"/>
        </w:rPr>
      </w:pPr>
      <w:r w:rsidRPr="00B34D03">
        <w:rPr>
          <w:noProof/>
          <w:lang w:val="en-US"/>
        </w:rPr>
        <w:t>Exercise: Objects and Classes</w:t>
      </w:r>
    </w:p>
    <w:p w14:paraId="5E7C3B54" w14:textId="59170FBD" w:rsidR="00416F31" w:rsidRPr="00B34D03" w:rsidRDefault="00DA474E" w:rsidP="003D7B30">
      <w:pPr>
        <w:rPr>
          <w:noProof/>
          <w:lang w:val="en-US"/>
        </w:rPr>
      </w:pPr>
      <w:r w:rsidRPr="00B34D03">
        <w:rPr>
          <w:noProof/>
          <w:lang w:val="en-US"/>
        </w:rPr>
        <w:t>Problems for exercise</w:t>
      </w:r>
      <w:r w:rsidR="003D7B30" w:rsidRPr="00B34D03">
        <w:rPr>
          <w:noProof/>
          <w:lang w:val="en-US"/>
        </w:rPr>
        <w:t xml:space="preserve"> and homework for the </w:t>
      </w:r>
      <w:hyperlink r:id="rId7" w:history="1">
        <w:r w:rsidR="00BC01F7" w:rsidRPr="00B34D03">
          <w:rPr>
            <w:rStyle w:val="Hyperlink"/>
            <w:noProof/>
            <w:lang w:val="en-US"/>
          </w:rPr>
          <w:t>"C#  Fundamentals" course @ SoftUni</w:t>
        </w:r>
      </w:hyperlink>
      <w:r w:rsidR="00B8384D" w:rsidRPr="00B34D03">
        <w:rPr>
          <w:rStyle w:val="Hyperlink"/>
          <w:noProof/>
          <w:lang w:val="en-US"/>
        </w:rPr>
        <w:br/>
      </w:r>
      <w:r w:rsidR="003D7B30" w:rsidRPr="00B34D03">
        <w:rPr>
          <w:noProof/>
          <w:lang w:val="en-US"/>
        </w:rPr>
        <w:t xml:space="preserve">You can check your solutions </w:t>
      </w:r>
      <w:r w:rsidR="00426ECA" w:rsidRPr="00B34D03">
        <w:rPr>
          <w:noProof/>
          <w:lang w:val="en-US"/>
        </w:rPr>
        <w:t xml:space="preserve">in </w:t>
      </w:r>
      <w:hyperlink r:id="rId8" w:history="1">
        <w:r w:rsidR="00426ECA" w:rsidRPr="00B34D03">
          <w:rPr>
            <w:rStyle w:val="Hyperlink"/>
            <w:noProof/>
            <w:lang w:val="en-US"/>
          </w:rPr>
          <w:t>Judge</w:t>
        </w:r>
      </w:hyperlink>
    </w:p>
    <w:p w14:paraId="3D46DE34" w14:textId="77777777" w:rsidR="0043278D" w:rsidRPr="00B34D03" w:rsidRDefault="0043278D" w:rsidP="0043278D">
      <w:pPr>
        <w:pStyle w:val="Heading2"/>
        <w:rPr>
          <w:noProof/>
        </w:rPr>
      </w:pPr>
      <w:r w:rsidRPr="00B34D03">
        <w:rPr>
          <w:noProof/>
        </w:rPr>
        <w:t>Advertisement Message</w:t>
      </w:r>
    </w:p>
    <w:p w14:paraId="62C7354C" w14:textId="6316176C" w:rsidR="0043278D" w:rsidRPr="00B34D03" w:rsidRDefault="0043278D" w:rsidP="0043278D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Write a program that </w:t>
      </w:r>
      <w:r w:rsidRPr="00B34D03">
        <w:rPr>
          <w:rFonts w:asciiTheme="minorHAnsi" w:hAnsiTheme="minorHAnsi" w:cstheme="minorHAnsi"/>
          <w:b/>
          <w:noProof/>
          <w:lang w:val="en-US"/>
        </w:rPr>
        <w:t>generate</w:t>
      </w:r>
      <w:r w:rsidR="00E36C0F" w:rsidRPr="00B34D03">
        <w:rPr>
          <w:rFonts w:asciiTheme="minorHAnsi" w:hAnsiTheme="minorHAnsi" w:cstheme="minorHAnsi"/>
          <w:b/>
          <w:noProof/>
          <w:lang w:val="en-US"/>
        </w:rPr>
        <w:t>s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random fake advertisement message</w:t>
      </w:r>
      <w:r w:rsidRPr="00B34D03">
        <w:rPr>
          <w:rFonts w:asciiTheme="minorHAnsi" w:hAnsiTheme="minorHAnsi" w:cstheme="minorHAnsi"/>
          <w:noProof/>
          <w:lang w:val="en-US"/>
        </w:rPr>
        <w:t xml:space="preserve"> to </w:t>
      </w:r>
      <w:r w:rsidR="00B34D03" w:rsidRPr="00B34D03">
        <w:rPr>
          <w:rFonts w:asciiTheme="minorHAnsi" w:hAnsiTheme="minorHAnsi" w:cstheme="minorHAnsi"/>
          <w:noProof/>
          <w:lang w:val="en-US"/>
        </w:rPr>
        <w:t>advertise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B34D03" w:rsidRPr="00B34D03">
        <w:rPr>
          <w:rFonts w:asciiTheme="minorHAnsi" w:hAnsiTheme="minorHAnsi" w:cstheme="minorHAnsi"/>
          <w:noProof/>
          <w:lang w:val="en-US"/>
        </w:rPr>
        <w:t>a</w:t>
      </w:r>
      <w:r w:rsidRPr="00B34D03">
        <w:rPr>
          <w:rFonts w:asciiTheme="minorHAnsi" w:hAnsiTheme="minorHAnsi" w:cstheme="minorHAnsi"/>
          <w:noProof/>
          <w:lang w:val="en-US"/>
        </w:rPr>
        <w:t xml:space="preserve"> product. The messages must consist of 4 parts: </w:t>
      </w:r>
      <w:r w:rsidRPr="00B34D03">
        <w:rPr>
          <w:rFonts w:asciiTheme="minorHAnsi" w:hAnsiTheme="minorHAnsi" w:cstheme="minorHAnsi"/>
          <w:b/>
          <w:noProof/>
          <w:lang w:val="en-US"/>
        </w:rPr>
        <w:t>phrase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event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author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city</w:t>
      </w:r>
      <w:r w:rsidRPr="00B34D03">
        <w:rPr>
          <w:rFonts w:asciiTheme="minorHAnsi" w:hAnsiTheme="minorHAnsi" w:cstheme="minorHAnsi"/>
          <w:noProof/>
          <w:lang w:val="en-US"/>
        </w:rPr>
        <w:t>. Use the following predefined parts:</w:t>
      </w:r>
    </w:p>
    <w:p w14:paraId="0F549E99" w14:textId="77777777" w:rsidR="0043278D" w:rsidRPr="00B34D03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Phrases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0" w:name="OLE_LINK1"/>
      <w:r w:rsidRPr="00B34D03">
        <w:rPr>
          <w:rFonts w:asciiTheme="minorHAnsi" w:hAnsiTheme="minorHAnsi" w:cstheme="minorHAnsi"/>
          <w:noProof/>
          <w:lang w:val="en-US"/>
        </w:rPr>
        <w:t>{"Excellent product.", "Such a great product.", "I always use that product.", "Best product of its category.", "Exceptional product.", "I can’t live without this product."}</w:t>
      </w:r>
    </w:p>
    <w:bookmarkEnd w:id="0"/>
    <w:p w14:paraId="3C54FBF8" w14:textId="77777777" w:rsidR="0043278D" w:rsidRPr="00B34D03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Events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1" w:name="OLE_LINK2"/>
      <w:r w:rsidRPr="00B34D03">
        <w:rPr>
          <w:rFonts w:asciiTheme="minorHAnsi" w:hAnsiTheme="minorHAnsi" w:cstheme="minorHAnsi"/>
          <w:noProof/>
          <w:lang w:val="en-US"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23532F43" w14:textId="77777777" w:rsidR="0043278D" w:rsidRPr="00B34D03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Authors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2" w:name="OLE_LINK3"/>
      <w:r w:rsidRPr="00B34D03">
        <w:rPr>
          <w:rFonts w:asciiTheme="minorHAnsi" w:hAnsiTheme="minorHAnsi" w:cstheme="minorHAnsi"/>
          <w:noProof/>
          <w:lang w:val="en-US"/>
        </w:rPr>
        <w:t>{"Diana", "Petya", "Stella", "Elena", "Katya", "Iva", "Annie", "Eva"}</w:t>
      </w:r>
      <w:bookmarkEnd w:id="2"/>
    </w:p>
    <w:p w14:paraId="4948F2D5" w14:textId="77777777" w:rsidR="0043278D" w:rsidRPr="00B34D03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Cities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3" w:name="OLE_LINK4"/>
      <w:r w:rsidRPr="00B34D03">
        <w:rPr>
          <w:rFonts w:asciiTheme="minorHAnsi" w:hAnsiTheme="minorHAnsi" w:cstheme="minorHAnsi"/>
          <w:noProof/>
          <w:lang w:val="en-US"/>
        </w:rPr>
        <w:t>{"Burgas", "Sofia", "Plovdiv", "Varna", "Ruse"}</w:t>
      </w:r>
      <w:bookmarkEnd w:id="3"/>
    </w:p>
    <w:p w14:paraId="0E98B8E3" w14:textId="37476004" w:rsidR="0043278D" w:rsidRPr="00B34D03" w:rsidRDefault="0043278D" w:rsidP="0043278D">
      <w:pPr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format of the output message is</w:t>
      </w:r>
      <w:r w:rsidR="00E36C0F" w:rsidRPr="00B34D03">
        <w:rPr>
          <w:rFonts w:asciiTheme="minorHAnsi" w:hAnsiTheme="minorHAnsi" w:cstheme="minorHAnsi"/>
          <w:noProof/>
          <w:lang w:val="en-US"/>
        </w:rPr>
        <w:t xml:space="preserve"> the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: </w:t>
      </w:r>
      <w:bookmarkStart w:id="4" w:name="OLE_LINK5"/>
      <w:r w:rsidRPr="00B34D03">
        <w:rPr>
          <w:rFonts w:ascii="Consolas" w:hAnsi="Consolas" w:cstheme="minorHAnsi"/>
          <w:b/>
          <w:noProof/>
          <w:sz w:val="20"/>
          <w:lang w:val="en-US"/>
        </w:rPr>
        <w:t>{phrase} {event} {author} – {city}</w:t>
      </w:r>
      <w:bookmarkEnd w:id="4"/>
      <w:r w:rsidRPr="00B34D03">
        <w:rPr>
          <w:rFonts w:ascii="Consolas" w:hAnsi="Consolas" w:cstheme="minorHAnsi"/>
          <w:noProof/>
          <w:sz w:val="20"/>
          <w:lang w:val="en-US"/>
        </w:rPr>
        <w:t>.</w:t>
      </w:r>
    </w:p>
    <w:p w14:paraId="13F99856" w14:textId="17F672E6" w:rsidR="0043278D" w:rsidRPr="00B34D03" w:rsidRDefault="00E36C0F" w:rsidP="0043278D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the </w:t>
      </w:r>
      <w:r w:rsidR="0043278D" w:rsidRPr="00B34D03">
        <w:rPr>
          <w:rFonts w:asciiTheme="minorHAnsi" w:hAnsiTheme="minorHAnsi" w:cstheme="minorHAnsi"/>
          <w:b/>
          <w:noProof/>
          <w:lang w:val="en-US"/>
        </w:rPr>
        <w:t>number of messages</w:t>
      </w:r>
      <w:r w:rsidR="0043278D" w:rsidRPr="00B34D03">
        <w:rPr>
          <w:rFonts w:asciiTheme="minorHAnsi" w:hAnsiTheme="minorHAnsi" w:cstheme="minorHAnsi"/>
          <w:noProof/>
          <w:lang w:val="en-US"/>
        </w:rPr>
        <w:t xml:space="preserve"> to be generated. Print each random message at a separate line.</w:t>
      </w:r>
    </w:p>
    <w:p w14:paraId="6955D3BC" w14:textId="77777777" w:rsidR="0043278D" w:rsidRPr="00B34D03" w:rsidRDefault="0043278D" w:rsidP="0043278D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43278D" w:rsidRPr="00B34D03" w14:paraId="4CFB02C7" w14:textId="77777777" w:rsidTr="000743A3">
        <w:tc>
          <w:tcPr>
            <w:tcW w:w="769" w:type="dxa"/>
            <w:shd w:val="clear" w:color="auto" w:fill="D9D9D9" w:themeFill="background1" w:themeFillShade="D9"/>
          </w:tcPr>
          <w:p w14:paraId="1CA8D1DA" w14:textId="77777777" w:rsidR="0043278D" w:rsidRPr="00B34D03" w:rsidRDefault="0043278D" w:rsidP="00847172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13876A05" w14:textId="77777777" w:rsidR="0043278D" w:rsidRPr="00B34D03" w:rsidRDefault="0043278D" w:rsidP="00847172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43278D" w:rsidRPr="00B34D03" w14:paraId="19B52A9A" w14:textId="77777777" w:rsidTr="000743A3">
        <w:trPr>
          <w:trHeight w:val="542"/>
        </w:trPr>
        <w:tc>
          <w:tcPr>
            <w:tcW w:w="769" w:type="dxa"/>
          </w:tcPr>
          <w:p w14:paraId="54A678A3" w14:textId="77777777" w:rsidR="0043278D" w:rsidRPr="00B34D03" w:rsidRDefault="0043278D" w:rsidP="0084717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3</w:t>
            </w:r>
          </w:p>
        </w:tc>
        <w:tc>
          <w:tcPr>
            <w:tcW w:w="9126" w:type="dxa"/>
          </w:tcPr>
          <w:p w14:paraId="116EF815" w14:textId="77777777" w:rsidR="0043278D" w:rsidRPr="00B34D03" w:rsidRDefault="0043278D" w:rsidP="00847172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Such a great product. Now I feel good. Elena – Ruse</w:t>
            </w:r>
          </w:p>
          <w:p w14:paraId="69300290" w14:textId="64A29B06" w:rsidR="0043278D" w:rsidRPr="00B34D03" w:rsidRDefault="0043278D" w:rsidP="00847172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Excel</w:t>
            </w:r>
            <w:r w:rsidR="00E36C0F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l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ent product. Makes miracles. I am happy of the results! Katya – Varna</w:t>
            </w:r>
          </w:p>
          <w:p w14:paraId="71DF2C58" w14:textId="77777777" w:rsidR="0043278D" w:rsidRPr="00B34D03" w:rsidRDefault="0043278D" w:rsidP="00847172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Best product of its category. That makes miracles. Eva - Sofia</w:t>
            </w:r>
          </w:p>
        </w:tc>
      </w:tr>
    </w:tbl>
    <w:p w14:paraId="60270655" w14:textId="77777777" w:rsidR="00D16A85" w:rsidRPr="00B34D03" w:rsidRDefault="00551B0B" w:rsidP="00551B0B">
      <w:pPr>
        <w:pStyle w:val="Heading2"/>
        <w:rPr>
          <w:noProof/>
        </w:rPr>
      </w:pPr>
      <w:r w:rsidRPr="00B34D03">
        <w:rPr>
          <w:noProof/>
        </w:rPr>
        <w:t>Articles</w:t>
      </w:r>
    </w:p>
    <w:p w14:paraId="542ACB50" w14:textId="44CF91C4" w:rsidR="00551B0B" w:rsidRPr="00B34D03" w:rsidRDefault="00551B0B" w:rsidP="00551B0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Create a</w:t>
      </w:r>
      <w:r w:rsidR="00636D2A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636D2A" w:rsidRPr="00B34D03">
        <w:rPr>
          <w:rFonts w:ascii="Consolas" w:hAnsi="Consolas" w:cstheme="minorHAnsi"/>
          <w:b/>
          <w:noProof/>
          <w:sz w:val="20"/>
          <w:lang w:val="en-US"/>
        </w:rPr>
        <w:t>class</w:t>
      </w:r>
      <w:r w:rsidR="00636D2A" w:rsidRPr="00B34D03">
        <w:rPr>
          <w:rFonts w:ascii="Consolas" w:hAnsi="Consolas" w:cstheme="minorHAnsi"/>
          <w:noProof/>
          <w:sz w:val="20"/>
          <w:lang w:val="en-US"/>
        </w:rPr>
        <w:t xml:space="preserve"> </w:t>
      </w:r>
      <w:r w:rsidR="00E36C0F" w:rsidRPr="00B34D03">
        <w:rPr>
          <w:rFonts w:ascii="Consolas" w:hAnsi="Consolas" w:cstheme="minorHAnsi"/>
          <w:b/>
          <w:noProof/>
          <w:sz w:val="20"/>
          <w:lang w:val="en-US"/>
        </w:rPr>
        <w:t>A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rticle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with the following properties:</w:t>
      </w:r>
    </w:p>
    <w:p w14:paraId="08C68D23" w14:textId="77777777" w:rsidR="00551B0B" w:rsidRPr="00B34D03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Title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44213FB9" w14:textId="77777777" w:rsidR="00551B0B" w:rsidRPr="00B34D03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Content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4A966509" w14:textId="77777777" w:rsidR="00551B0B" w:rsidRPr="00B34D03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Author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06AEF964" w14:textId="77777777" w:rsidR="00551B0B" w:rsidRPr="00B34D03" w:rsidRDefault="00551B0B" w:rsidP="00551B0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class should have a constructor and the following methods:</w:t>
      </w:r>
    </w:p>
    <w:p w14:paraId="01A2331F" w14:textId="77777777" w:rsidR="00551B0B" w:rsidRPr="00B34D03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Edit (new content</w:t>
      </w:r>
      <w:r w:rsidRPr="00B34D03">
        <w:rPr>
          <w:rFonts w:ascii="Consolas" w:hAnsi="Consolas" w:cstheme="minorHAnsi"/>
          <w:noProof/>
          <w:sz w:val="20"/>
          <w:lang w:val="en-US"/>
        </w:rPr>
        <w:t>)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change the old content with the new one</w:t>
      </w:r>
    </w:p>
    <w:p w14:paraId="468FCBCE" w14:textId="77777777" w:rsidR="00551B0B" w:rsidRPr="00B34D03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ChangeAuthor (new author)</w:t>
      </w:r>
      <w:r w:rsidRPr="00B34D03">
        <w:rPr>
          <w:rFonts w:asciiTheme="minorHAnsi" w:hAnsiTheme="minorHAnsi" w:cstheme="minorHAnsi"/>
          <w:noProof/>
          <w:lang w:val="en-US"/>
        </w:rPr>
        <w:t xml:space="preserve"> – change the author</w:t>
      </w:r>
    </w:p>
    <w:p w14:paraId="158A89BD" w14:textId="77777777" w:rsidR="00551B0B" w:rsidRPr="00B34D03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Rename (new title)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change the title of the article</w:t>
      </w:r>
    </w:p>
    <w:p w14:paraId="21DB36B7" w14:textId="77777777" w:rsidR="00654D0E" w:rsidRPr="00B34D03" w:rsidRDefault="00793FCA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</w:t>
      </w:r>
      <w:r w:rsidR="00551B0B" w:rsidRPr="00B34D03">
        <w:rPr>
          <w:rFonts w:asciiTheme="minorHAnsi" w:hAnsiTheme="minorHAnsi" w:cstheme="minorHAnsi"/>
          <w:noProof/>
          <w:lang w:val="en-US"/>
        </w:rPr>
        <w:t>verride</w:t>
      </w:r>
      <w:r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="00551B0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551B0B" w:rsidRPr="00B34D03">
        <w:rPr>
          <w:rFonts w:ascii="Consolas" w:hAnsi="Consolas" w:cstheme="minorHAnsi"/>
          <w:b/>
          <w:noProof/>
          <w:sz w:val="20"/>
          <w:lang w:val="en-US"/>
        </w:rPr>
        <w:t>ToString</w:t>
      </w:r>
      <w:r w:rsidR="00551B0B"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method </w:t>
      </w:r>
      <w:r w:rsidR="00551B0B" w:rsidRPr="00B34D03">
        <w:rPr>
          <w:rFonts w:asciiTheme="minorHAnsi" w:hAnsiTheme="minorHAnsi" w:cstheme="minorHAnsi"/>
          <w:noProof/>
          <w:lang w:val="en-US"/>
        </w:rPr>
        <w:t xml:space="preserve">– print the article in the following format: </w:t>
      </w:r>
    </w:p>
    <w:p w14:paraId="7ED2C5D0" w14:textId="698EAEF7" w:rsidR="00551B0B" w:rsidRPr="00B34D03" w:rsidRDefault="00551B0B" w:rsidP="00654D0E">
      <w:pPr>
        <w:pStyle w:val="ListParagraph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"{title} - {content}: {autor}"</w:t>
      </w:r>
    </w:p>
    <w:p w14:paraId="76FBB891" w14:textId="2885CD9C" w:rsidR="00551B0B" w:rsidRPr="00B34D03" w:rsidRDefault="00551B0B" w:rsidP="00551B0B">
      <w:pPr>
        <w:rPr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Write a program that reads</w:t>
      </w:r>
      <w:r w:rsidR="004D359A" w:rsidRPr="00B34D03">
        <w:rPr>
          <w:rFonts w:asciiTheme="minorHAnsi" w:hAnsiTheme="minorHAnsi" w:cstheme="minorHAnsi"/>
          <w:noProof/>
          <w:lang w:val="en-US"/>
        </w:rPr>
        <w:t xml:space="preserve"> an article in the following format 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"{title}, {content}, {author}"</w:t>
      </w:r>
      <w:r w:rsidR="004D359A" w:rsidRPr="00B34D03">
        <w:rPr>
          <w:rFonts w:asciiTheme="minorHAnsi" w:hAnsiTheme="minorHAnsi" w:cstheme="minorHAnsi"/>
          <w:noProof/>
          <w:lang w:val="en-US"/>
        </w:rPr>
        <w:t xml:space="preserve">. On the next line, you will </w:t>
      </w:r>
      <w:r w:rsidR="00636D2A" w:rsidRPr="00B34D03">
        <w:rPr>
          <w:rFonts w:asciiTheme="minorHAnsi" w:hAnsiTheme="minorHAnsi" w:cstheme="minorHAnsi"/>
          <w:noProof/>
          <w:lang w:val="en-US"/>
        </w:rPr>
        <w:t>receive</w:t>
      </w:r>
      <w:r w:rsidRPr="00B34D03">
        <w:rPr>
          <w:rFonts w:asciiTheme="minorHAnsi" w:hAnsiTheme="minorHAnsi" w:cstheme="minorHAnsi"/>
          <w:noProof/>
          <w:lang w:val="en-US"/>
        </w:rPr>
        <w:t xml:space="preserve"> a number </w:t>
      </w:r>
      <w:r w:rsidRPr="00B34D03">
        <w:rPr>
          <w:rFonts w:asciiTheme="minorHAnsi" w:hAnsiTheme="minorHAnsi" w:cstheme="minorHAnsi"/>
          <w:b/>
          <w:noProof/>
          <w:lang w:val="en-US"/>
        </w:rPr>
        <w:t>n</w:t>
      </w:r>
      <w:r w:rsidR="007150F2" w:rsidRPr="00B34D03">
        <w:rPr>
          <w:rFonts w:asciiTheme="minorHAnsi" w:hAnsiTheme="minorHAnsi" w:cstheme="minorHAnsi"/>
          <w:b/>
          <w:noProof/>
          <w:lang w:val="en-US"/>
        </w:rPr>
        <w:t xml:space="preserve">, </w:t>
      </w:r>
      <w:r w:rsidR="007150F2" w:rsidRPr="00B34D03">
        <w:rPr>
          <w:rFonts w:asciiTheme="minorHAnsi" w:hAnsiTheme="minorHAnsi" w:cstheme="minorHAnsi"/>
          <w:noProof/>
          <w:lang w:val="en-US"/>
        </w:rPr>
        <w:t xml:space="preserve">representing the number of </w:t>
      </w:r>
      <w:r w:rsidR="00636D2A" w:rsidRPr="00B34D03">
        <w:rPr>
          <w:rFonts w:asciiTheme="minorHAnsi" w:hAnsiTheme="minorHAnsi" w:cstheme="minorHAnsi"/>
          <w:noProof/>
          <w:lang w:val="en-US"/>
        </w:rPr>
        <w:t>commands, which will follow after it.</w:t>
      </w:r>
      <w:r w:rsidRPr="00B34D03">
        <w:rPr>
          <w:rFonts w:asciiTheme="minorHAnsi" w:hAnsiTheme="minorHAnsi" w:cstheme="minorHAnsi"/>
          <w:noProof/>
          <w:lang w:val="en-US"/>
        </w:rPr>
        <w:t xml:space="preserve"> On the next </w:t>
      </w:r>
      <w:r w:rsidRPr="00B34D03">
        <w:rPr>
          <w:rFonts w:asciiTheme="minorHAnsi" w:hAnsiTheme="minorHAnsi" w:cstheme="minorHAnsi"/>
          <w:b/>
          <w:noProof/>
          <w:lang w:val="en-US"/>
        </w:rPr>
        <w:t>n lines</w:t>
      </w:r>
      <w:r w:rsidR="004D359A" w:rsidRPr="00B34D03">
        <w:rPr>
          <w:rFonts w:asciiTheme="minorHAnsi" w:hAnsiTheme="minorHAnsi" w:cstheme="minorHAnsi"/>
          <w:b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you will </w:t>
      </w:r>
      <w:r w:rsidR="00636D2A" w:rsidRPr="00B34D03">
        <w:rPr>
          <w:rFonts w:asciiTheme="minorHAnsi" w:hAnsiTheme="minorHAnsi" w:cstheme="minorHAnsi"/>
          <w:noProof/>
          <w:lang w:val="en-US"/>
        </w:rPr>
        <w:t xml:space="preserve">be receiving the </w:t>
      </w:r>
      <w:r w:rsidRPr="00B34D03">
        <w:rPr>
          <w:rFonts w:asciiTheme="minorHAnsi" w:hAnsiTheme="minorHAnsi" w:cstheme="minorHAnsi"/>
          <w:noProof/>
          <w:lang w:val="en-US"/>
        </w:rPr>
        <w:t>following command</w:t>
      </w:r>
      <w:r w:rsidR="004D359A" w:rsidRPr="00B34D03">
        <w:rPr>
          <w:rFonts w:asciiTheme="minorHAnsi" w:hAnsiTheme="minorHAnsi" w:cstheme="minorHAnsi"/>
          <w:noProof/>
          <w:lang w:val="en-US"/>
        </w:rPr>
        <w:t>s</w:t>
      </w:r>
      <w:r w:rsidRPr="00B34D03">
        <w:rPr>
          <w:rFonts w:asciiTheme="minorHAnsi" w:hAnsiTheme="minorHAnsi" w:cstheme="minorHAnsi"/>
          <w:noProof/>
          <w:lang w:val="en-US"/>
        </w:rPr>
        <w:t>:</w:t>
      </w:r>
      <w:r w:rsidRPr="00B34D03">
        <w:rPr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"Edit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 xml:space="preserve"> {new content}"</w:t>
      </w:r>
      <w:r w:rsidRPr="00B34D03">
        <w:rPr>
          <w:rFonts w:ascii="Consolas" w:hAnsi="Consolas" w:cstheme="minorHAnsi"/>
          <w:noProof/>
          <w:sz w:val="20"/>
          <w:lang w:val="en-US"/>
        </w:rPr>
        <w:t xml:space="preserve">;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"ChangeAut</w:t>
      </w:r>
      <w:r w:rsidR="00CE221E" w:rsidRPr="00B34D03">
        <w:rPr>
          <w:rFonts w:ascii="Consolas" w:hAnsi="Consolas" w:cstheme="minorHAnsi"/>
          <w:b/>
          <w:noProof/>
          <w:sz w:val="20"/>
          <w:lang w:val="en-US"/>
        </w:rPr>
        <w:t>h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or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 xml:space="preserve"> {new 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au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thor}"</w:t>
      </w:r>
      <w:r w:rsidRPr="00B34D03">
        <w:rPr>
          <w:rFonts w:ascii="Consolas" w:hAnsi="Consolas" w:cstheme="minorHAnsi"/>
          <w:noProof/>
          <w:sz w:val="20"/>
          <w:lang w:val="en-US"/>
        </w:rPr>
        <w:t xml:space="preserve">;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"Rename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 xml:space="preserve"> {new title}"</w:t>
      </w:r>
      <w:r w:rsidR="004D359A" w:rsidRPr="00B34D03">
        <w:rPr>
          <w:rFonts w:asciiTheme="minorHAnsi" w:hAnsiTheme="minorHAnsi" w:cstheme="minorHAnsi"/>
          <w:noProof/>
          <w:lang w:val="en-US"/>
        </w:rPr>
        <w:t xml:space="preserve">. At the end,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the final </w:t>
      </w:r>
      <w:r w:rsidR="00DB1AAD" w:rsidRPr="00B34D03">
        <w:rPr>
          <w:rFonts w:asciiTheme="minorHAnsi" w:hAnsiTheme="minorHAnsi" w:cstheme="minorHAnsi"/>
          <w:noProof/>
          <w:lang w:val="en-US"/>
        </w:rPr>
        <w:t xml:space="preserve">state of the </w:t>
      </w:r>
      <w:r w:rsidRPr="00B34D03">
        <w:rPr>
          <w:rFonts w:asciiTheme="minorHAnsi" w:hAnsiTheme="minorHAnsi" w:cstheme="minorHAnsi"/>
          <w:noProof/>
          <w:lang w:val="en-US"/>
        </w:rPr>
        <w:t>article.</w:t>
      </w:r>
    </w:p>
    <w:p w14:paraId="31E48431" w14:textId="77777777" w:rsidR="004D359A" w:rsidRPr="00B34D03" w:rsidRDefault="004D359A" w:rsidP="004D359A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lastRenderedPageBreak/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4813"/>
        <w:gridCol w:w="5555"/>
      </w:tblGrid>
      <w:tr w:rsidR="004D359A" w:rsidRPr="00B34D03" w14:paraId="65AFE424" w14:textId="77777777" w:rsidTr="000743A3">
        <w:tc>
          <w:tcPr>
            <w:tcW w:w="4813" w:type="dxa"/>
            <w:shd w:val="clear" w:color="auto" w:fill="BFBFBF" w:themeFill="background1" w:themeFillShade="BF"/>
          </w:tcPr>
          <w:p w14:paraId="26B02CD6" w14:textId="77777777" w:rsidR="004D359A" w:rsidRPr="00B34D03" w:rsidRDefault="004D359A" w:rsidP="004D359A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555" w:type="dxa"/>
            <w:shd w:val="clear" w:color="auto" w:fill="BFBFBF" w:themeFill="background1" w:themeFillShade="BF"/>
          </w:tcPr>
          <w:p w14:paraId="4FB4C9D6" w14:textId="77777777" w:rsidR="004D359A" w:rsidRPr="00B34D03" w:rsidRDefault="004D359A" w:rsidP="004D359A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4D359A" w:rsidRPr="00B34D03" w14:paraId="7E912389" w14:textId="77777777" w:rsidTr="000743A3">
        <w:tc>
          <w:tcPr>
            <w:tcW w:w="4813" w:type="dxa"/>
          </w:tcPr>
          <w:p w14:paraId="27D02B45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some title, some content, some author</w:t>
            </w:r>
          </w:p>
          <w:p w14:paraId="7818C902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3</w:t>
            </w:r>
          </w:p>
          <w:p w14:paraId="69E454D9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Edit: better content</w:t>
            </w:r>
          </w:p>
          <w:p w14:paraId="7798043C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ChangeAuthor:  better author</w:t>
            </w:r>
          </w:p>
          <w:p w14:paraId="1DE77838" w14:textId="77777777" w:rsidR="004D359A" w:rsidRPr="00B34D03" w:rsidRDefault="004D359A" w:rsidP="004D359A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Rename: better title</w:t>
            </w:r>
          </w:p>
        </w:tc>
        <w:tc>
          <w:tcPr>
            <w:tcW w:w="5555" w:type="dxa"/>
          </w:tcPr>
          <w:p w14:paraId="53FBD116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better title - better content: better author</w:t>
            </w:r>
          </w:p>
        </w:tc>
      </w:tr>
    </w:tbl>
    <w:p w14:paraId="210D4A37" w14:textId="77777777" w:rsidR="004D359A" w:rsidRPr="00B34D03" w:rsidRDefault="004D359A" w:rsidP="004D359A">
      <w:pPr>
        <w:pStyle w:val="Heading2"/>
        <w:rPr>
          <w:noProof/>
        </w:rPr>
      </w:pPr>
      <w:r w:rsidRPr="00B34D03">
        <w:rPr>
          <w:noProof/>
        </w:rPr>
        <w:t>Articles 2.0</w:t>
      </w:r>
    </w:p>
    <w:p w14:paraId="15E4D4CF" w14:textId="1E06686A" w:rsidR="004D359A" w:rsidRPr="00B34D03" w:rsidRDefault="004D359A" w:rsidP="004D359A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Change the program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in such a way</w:t>
      </w:r>
      <w:r w:rsidR="00126E27" w:rsidRPr="00B34D03">
        <w:rPr>
          <w:rFonts w:asciiTheme="minorHAnsi" w:hAnsiTheme="minorHAnsi" w:cstheme="minorHAnsi"/>
          <w:noProof/>
          <w:lang w:val="en-US"/>
        </w:rPr>
        <w:t>,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that</w:t>
      </w:r>
      <w:r w:rsidRPr="00B34D03">
        <w:rPr>
          <w:rFonts w:asciiTheme="minorHAnsi" w:hAnsiTheme="minorHAnsi" w:cstheme="minorHAnsi"/>
          <w:noProof/>
          <w:lang w:val="en-US"/>
        </w:rPr>
        <w:t xml:space="preserve"> you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will be able to</w:t>
      </w:r>
      <w:r w:rsidRPr="00B34D03">
        <w:rPr>
          <w:rFonts w:asciiTheme="minorHAnsi" w:hAnsiTheme="minorHAnsi" w:cstheme="minorHAnsi"/>
          <w:noProof/>
          <w:lang w:val="en-US"/>
        </w:rPr>
        <w:t xml:space="preserve"> store a </w:t>
      </w:r>
      <w:r w:rsidRPr="00B34D03">
        <w:rPr>
          <w:rFonts w:asciiTheme="minorHAnsi" w:hAnsiTheme="minorHAnsi" w:cstheme="minorHAnsi"/>
          <w:b/>
          <w:noProof/>
          <w:lang w:val="en-US"/>
        </w:rPr>
        <w:t>list of articles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will not need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to use </w:t>
      </w:r>
      <w:r w:rsidRPr="00B34D03">
        <w:rPr>
          <w:rFonts w:asciiTheme="minorHAnsi" w:hAnsiTheme="minorHAnsi" w:cstheme="minorHAnsi"/>
          <w:noProof/>
          <w:lang w:val="en-US"/>
        </w:rPr>
        <w:t>the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previous</w:t>
      </w:r>
      <w:r w:rsidRPr="00B34D03">
        <w:rPr>
          <w:rFonts w:asciiTheme="minorHAnsi" w:hAnsiTheme="minorHAnsi" w:cstheme="minorHAnsi"/>
          <w:noProof/>
          <w:lang w:val="en-US"/>
        </w:rPr>
        <w:t xml:space="preserve"> methods any more (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except the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ToString</w:t>
      </w:r>
      <w:r w:rsidRPr="00B34D03">
        <w:rPr>
          <w:rFonts w:asciiTheme="minorHAnsi" w:hAnsiTheme="minorHAnsi" w:cstheme="minorHAnsi"/>
          <w:b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method</w:t>
      </w:r>
      <w:r w:rsidRPr="00B34D03">
        <w:rPr>
          <w:rFonts w:asciiTheme="minorHAnsi" w:hAnsiTheme="minorHAnsi" w:cstheme="minorHAnsi"/>
          <w:noProof/>
          <w:lang w:val="en-US"/>
        </w:rPr>
        <w:t xml:space="preserve">). On the </w:t>
      </w:r>
      <w:r w:rsidRPr="00B34D03">
        <w:rPr>
          <w:rFonts w:asciiTheme="minorHAnsi" w:hAnsiTheme="minorHAnsi" w:cstheme="minorHAnsi"/>
          <w:b/>
          <w:noProof/>
          <w:lang w:val="en-US"/>
        </w:rPr>
        <w:t>first line</w:t>
      </w:r>
      <w:r w:rsidRPr="00B34D03">
        <w:rPr>
          <w:rFonts w:asciiTheme="minorHAnsi" w:hAnsiTheme="minorHAnsi" w:cstheme="minorHAnsi"/>
          <w:noProof/>
          <w:lang w:val="en-US"/>
        </w:rPr>
        <w:t xml:space="preserve">, you will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receive the </w:t>
      </w:r>
      <w:r w:rsidRPr="00B34D03">
        <w:rPr>
          <w:rFonts w:asciiTheme="minorHAnsi" w:hAnsiTheme="minorHAnsi" w:cstheme="minorHAnsi"/>
          <w:noProof/>
          <w:lang w:val="en-US"/>
        </w:rPr>
        <w:t xml:space="preserve">number </w:t>
      </w:r>
      <w:r w:rsidR="000F1562" w:rsidRPr="00B34D03">
        <w:rPr>
          <w:rFonts w:asciiTheme="minorHAnsi" w:hAnsiTheme="minorHAnsi" w:cstheme="minorHAnsi"/>
          <w:noProof/>
          <w:lang w:val="en-US"/>
        </w:rPr>
        <w:t>of articles</w:t>
      </w:r>
      <w:r w:rsidRPr="00B34D03">
        <w:rPr>
          <w:rFonts w:asciiTheme="minorHAnsi" w:hAnsiTheme="minorHAnsi" w:cstheme="minorHAnsi"/>
          <w:noProof/>
          <w:lang w:val="en-US"/>
        </w:rPr>
        <w:t xml:space="preserve">. On the </w:t>
      </w:r>
      <w:r w:rsidRPr="00B34D03">
        <w:rPr>
          <w:rFonts w:asciiTheme="minorHAnsi" w:hAnsiTheme="minorHAnsi" w:cstheme="minorHAnsi"/>
          <w:b/>
          <w:noProof/>
          <w:lang w:val="en-US"/>
        </w:rPr>
        <w:t>next lines</w:t>
      </w:r>
      <w:r w:rsidRPr="00B34D03">
        <w:rPr>
          <w:rFonts w:asciiTheme="minorHAnsi" w:hAnsiTheme="minorHAnsi" w:cstheme="minorHAnsi"/>
          <w:noProof/>
          <w:lang w:val="en-US"/>
        </w:rPr>
        <w:t xml:space="preserve">, you will </w:t>
      </w:r>
      <w:r w:rsidR="00397200" w:rsidRPr="00B34D03">
        <w:rPr>
          <w:rFonts w:asciiTheme="minorHAnsi" w:hAnsiTheme="minorHAnsi" w:cstheme="minorHAnsi"/>
          <w:noProof/>
          <w:lang w:val="en-US"/>
        </w:rPr>
        <w:t>receive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noProof/>
          <w:lang w:val="en-US"/>
        </w:rPr>
        <w:t>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articles in the same format</w:t>
      </w:r>
      <w:r w:rsidRPr="00B34D03">
        <w:rPr>
          <w:rFonts w:asciiTheme="minorHAnsi" w:hAnsiTheme="minorHAnsi" w:cstheme="minorHAnsi"/>
          <w:noProof/>
          <w:lang w:val="en-US"/>
        </w:rPr>
        <w:t xml:space="preserve"> as </w:t>
      </w:r>
      <w:r w:rsidR="00397200" w:rsidRPr="00B34D03">
        <w:rPr>
          <w:rFonts w:asciiTheme="minorHAnsi" w:hAnsiTheme="minorHAnsi" w:cstheme="minorHAnsi"/>
          <w:noProof/>
          <w:lang w:val="en-US"/>
        </w:rPr>
        <w:t xml:space="preserve">in </w:t>
      </w:r>
      <w:r w:rsidRPr="00B34D03">
        <w:rPr>
          <w:rFonts w:asciiTheme="minorHAnsi" w:hAnsiTheme="minorHAnsi" w:cstheme="minorHAnsi"/>
          <w:noProof/>
          <w:lang w:val="en-US"/>
        </w:rPr>
        <w:t xml:space="preserve">the previous </w:t>
      </w:r>
      <w:r w:rsidR="00397200" w:rsidRPr="00B34D03">
        <w:rPr>
          <w:rFonts w:asciiTheme="minorHAnsi" w:hAnsiTheme="minorHAnsi" w:cstheme="minorHAnsi"/>
          <w:noProof/>
          <w:lang w:val="en-US"/>
        </w:rPr>
        <w:t>problem</w:t>
      </w:r>
      <w:r w:rsidR="00793FCA" w:rsidRPr="00B34D03">
        <w:rPr>
          <w:rFonts w:asciiTheme="minorHAnsi" w:hAnsiTheme="minorHAnsi" w:cstheme="minorHAnsi"/>
          <w:noProof/>
          <w:lang w:val="en-US"/>
        </w:rPr>
        <w:t xml:space="preserve">: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"{title}, {content}, {author}"</w:t>
      </w:r>
      <w:r w:rsidRPr="00B34D03">
        <w:rPr>
          <w:rFonts w:asciiTheme="minorHAnsi" w:hAnsiTheme="minorHAnsi" w:cstheme="minorHAnsi"/>
          <w:noProof/>
          <w:lang w:val="en-US"/>
        </w:rPr>
        <w:t xml:space="preserve">. Finally, you will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receive a </w:t>
      </w:r>
      <w:r w:rsidR="00937176" w:rsidRPr="00B34D03">
        <w:rPr>
          <w:rFonts w:asciiTheme="minorHAnsi" w:hAnsiTheme="minorHAnsi" w:cstheme="minorHAnsi"/>
          <w:noProof/>
          <w:lang w:val="en-US"/>
        </w:rPr>
        <w:t>string</w:t>
      </w:r>
      <w:r w:rsidRPr="00B34D03">
        <w:rPr>
          <w:rFonts w:asciiTheme="minorHAnsi" w:hAnsiTheme="minorHAnsi" w:cstheme="minorHAnsi"/>
          <w:noProof/>
          <w:lang w:val="en-US"/>
        </w:rPr>
        <w:t xml:space="preserve">: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"title", "content"</w:t>
      </w:r>
      <w:r w:rsidR="000F1562" w:rsidRPr="00B34D03">
        <w:rPr>
          <w:rFonts w:ascii="Consolas" w:hAnsi="Consolas" w:cstheme="minorHAnsi"/>
          <w:b/>
          <w:noProof/>
          <w:sz w:val="20"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noProof/>
          <w:lang w:val="en-US"/>
        </w:rPr>
        <w:t>or an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"author"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need to </w:t>
      </w:r>
      <w:r w:rsidRPr="00B34D03">
        <w:rPr>
          <w:rFonts w:asciiTheme="minorHAnsi" w:hAnsiTheme="minorHAnsi" w:cstheme="minorHAnsi"/>
          <w:b/>
          <w:noProof/>
          <w:lang w:val="en-US"/>
        </w:rPr>
        <w:t>order the articles</w:t>
      </w:r>
      <w:r w:rsidRPr="00B34D03">
        <w:rPr>
          <w:rFonts w:asciiTheme="minorHAnsi" w:hAnsiTheme="minorHAnsi" w:cstheme="minorHAnsi"/>
          <w:noProof/>
          <w:lang w:val="en-US"/>
        </w:rPr>
        <w:t xml:space="preserve"> alphabetically</w:t>
      </w:r>
      <w:r w:rsidR="000F1562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based on </w:t>
      </w:r>
      <w:r w:rsidRPr="00B34D03">
        <w:rPr>
          <w:rFonts w:asciiTheme="minorHAnsi" w:hAnsiTheme="minorHAnsi" w:cstheme="minorHAnsi"/>
          <w:b/>
          <w:noProof/>
          <w:lang w:val="en-US"/>
        </w:rPr>
        <w:t>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>given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>criteria</w:t>
      </w:r>
      <w:r w:rsidR="000F1562" w:rsidRPr="00B34D03">
        <w:rPr>
          <w:rFonts w:asciiTheme="minorHAnsi" w:hAnsiTheme="minorHAnsi" w:cstheme="minorHAnsi"/>
          <w:noProof/>
          <w:lang w:val="en-US"/>
        </w:rPr>
        <w:t>.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</w:p>
    <w:p w14:paraId="06C4BEDA" w14:textId="77777777" w:rsidR="002A64F8" w:rsidRPr="00B34D03" w:rsidRDefault="002A64F8" w:rsidP="002A64F8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2A64F8" w:rsidRPr="00B34D03" w14:paraId="29A828DC" w14:textId="77777777" w:rsidTr="000743A3">
        <w:tc>
          <w:tcPr>
            <w:tcW w:w="3168" w:type="dxa"/>
            <w:shd w:val="clear" w:color="auto" w:fill="BFBFBF" w:themeFill="background1" w:themeFillShade="BF"/>
          </w:tcPr>
          <w:p w14:paraId="44DA66C5" w14:textId="77777777" w:rsidR="002A64F8" w:rsidRPr="00B34D03" w:rsidRDefault="002A64F8" w:rsidP="002A64F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09A5688A" w14:textId="77777777" w:rsidR="002A64F8" w:rsidRPr="00B34D03" w:rsidRDefault="002A64F8" w:rsidP="002A64F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2A64F8" w:rsidRPr="00B34D03" w14:paraId="0D47D6A4" w14:textId="77777777" w:rsidTr="000743A3">
        <w:tc>
          <w:tcPr>
            <w:tcW w:w="3168" w:type="dxa"/>
          </w:tcPr>
          <w:p w14:paraId="333458A3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2</w:t>
            </w:r>
          </w:p>
          <w:p w14:paraId="7A394173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Science, planets, Bill</w:t>
            </w:r>
          </w:p>
          <w:p w14:paraId="0190C9A0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Article, content, Johnny</w:t>
            </w:r>
          </w:p>
          <w:p w14:paraId="2A93A185" w14:textId="77777777" w:rsidR="002A64F8" w:rsidRPr="00B34D03" w:rsidRDefault="002A64F8" w:rsidP="002A64F8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</w:t>
            </w:r>
          </w:p>
        </w:tc>
        <w:tc>
          <w:tcPr>
            <w:tcW w:w="3330" w:type="dxa"/>
          </w:tcPr>
          <w:p w14:paraId="7CA82D1A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Article - content: Johnny</w:t>
            </w:r>
          </w:p>
          <w:p w14:paraId="5AD73638" w14:textId="5AE8408C" w:rsidR="002A64F8" w:rsidRPr="00B34D03" w:rsidRDefault="002A64F8" w:rsidP="00933D93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Science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planets: Bill</w:t>
            </w:r>
          </w:p>
        </w:tc>
      </w:tr>
      <w:tr w:rsidR="002A64F8" w:rsidRPr="00B34D03" w14:paraId="1199CC18" w14:textId="77777777" w:rsidTr="000743A3">
        <w:tc>
          <w:tcPr>
            <w:tcW w:w="3168" w:type="dxa"/>
          </w:tcPr>
          <w:p w14:paraId="18021252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3</w:t>
            </w:r>
          </w:p>
          <w:p w14:paraId="228584DF" w14:textId="77777777" w:rsidR="002A64F8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title1, C, author1</w:t>
            </w:r>
          </w:p>
          <w:p w14:paraId="77471183" w14:textId="77777777" w:rsidR="00616FD0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title2, B, author2</w:t>
            </w:r>
          </w:p>
          <w:p w14:paraId="7C77B8C3" w14:textId="77777777" w:rsidR="002A64F8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title3, A, author3</w:t>
            </w:r>
          </w:p>
          <w:p w14:paraId="17F7F984" w14:textId="77777777" w:rsidR="00616FD0" w:rsidRPr="00B34D03" w:rsidRDefault="00616FD0" w:rsidP="002A64F8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content</w:t>
            </w:r>
          </w:p>
        </w:tc>
        <w:tc>
          <w:tcPr>
            <w:tcW w:w="3330" w:type="dxa"/>
          </w:tcPr>
          <w:p w14:paraId="1F2C0D5A" w14:textId="167AC68F" w:rsidR="002A64F8" w:rsidRPr="00B34D03" w:rsidRDefault="0071629B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title3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A:</w:t>
            </w:r>
            <w:r w:rsidR="00616FD0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author3</w:t>
            </w:r>
          </w:p>
          <w:p w14:paraId="78090BB6" w14:textId="29485340" w:rsidR="00616FD0" w:rsidRPr="00B34D03" w:rsidRDefault="00616FD0" w:rsidP="00616FD0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title2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B: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author2</w:t>
            </w:r>
          </w:p>
          <w:p w14:paraId="0E13330A" w14:textId="531470CA" w:rsidR="00616FD0" w:rsidRPr="00B34D03" w:rsidRDefault="00616FD0" w:rsidP="0071629B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title1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C: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author1</w:t>
            </w:r>
          </w:p>
        </w:tc>
      </w:tr>
    </w:tbl>
    <w:p w14:paraId="543776CE" w14:textId="77777777" w:rsidR="002A64F8" w:rsidRPr="00B34D03" w:rsidRDefault="00DE6993" w:rsidP="00616FD0">
      <w:pPr>
        <w:pStyle w:val="Heading2"/>
        <w:rPr>
          <w:noProof/>
        </w:rPr>
      </w:pPr>
      <w:r w:rsidRPr="00B34D03">
        <w:rPr>
          <w:noProof/>
        </w:rPr>
        <w:t>Students</w:t>
      </w:r>
    </w:p>
    <w:p w14:paraId="6ED59E9D" w14:textId="4694CF36" w:rsidR="00DE6993" w:rsidRPr="00B34D03" w:rsidRDefault="00DE6993" w:rsidP="00DE6993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Write a program that receives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count of students</w:t>
      </w:r>
      <w:r w:rsidR="00F57270" w:rsidRPr="00B34D03">
        <w:rPr>
          <w:rFonts w:asciiTheme="minorHAnsi" w:hAnsiTheme="minorHAnsi" w:cstheme="minorHAnsi"/>
          <w:b/>
          <w:noProof/>
          <w:lang w:val="en-US"/>
        </w:rPr>
        <w:t xml:space="preserve"> - n</w:t>
      </w:r>
      <w:r w:rsidRPr="00B34D03">
        <w:rPr>
          <w:rFonts w:asciiTheme="minorHAnsi" w:hAnsiTheme="minorHAnsi" w:cstheme="minorHAnsi"/>
          <w:noProof/>
          <w:lang w:val="en-US"/>
        </w:rPr>
        <w:t xml:space="preserve"> and </w:t>
      </w:r>
      <w:r w:rsidRPr="00B34D03">
        <w:rPr>
          <w:rFonts w:asciiTheme="minorHAnsi" w:hAnsiTheme="minorHAnsi" w:cstheme="minorHAnsi"/>
          <w:b/>
          <w:noProof/>
          <w:lang w:val="en-US"/>
        </w:rPr>
        <w:t>orders them by grade</w:t>
      </w:r>
      <w:r w:rsidR="00626DD7" w:rsidRPr="00B34D03">
        <w:rPr>
          <w:rFonts w:asciiTheme="minorHAnsi" w:hAnsiTheme="minorHAnsi" w:cstheme="minorHAnsi"/>
          <w:noProof/>
          <w:lang w:val="en-US"/>
        </w:rPr>
        <w:t xml:space="preserve"> in </w:t>
      </w:r>
      <w:r w:rsidR="00626DD7" w:rsidRPr="00B34D03">
        <w:rPr>
          <w:rFonts w:asciiTheme="minorHAnsi" w:hAnsiTheme="minorHAnsi" w:cstheme="minorHAnsi"/>
          <w:b/>
          <w:noProof/>
          <w:lang w:val="en-US"/>
        </w:rPr>
        <w:t>descending</w:t>
      </w:r>
      <w:r w:rsidR="00F57270" w:rsidRPr="00B34D03">
        <w:rPr>
          <w:rFonts w:asciiTheme="minorHAnsi" w:hAnsiTheme="minorHAnsi" w:cstheme="minorHAnsi"/>
          <w:b/>
          <w:noProof/>
          <w:lang w:val="en-US"/>
        </w:rPr>
        <w:t xml:space="preserve"> order</w:t>
      </w:r>
      <w:r w:rsidRPr="00B34D03">
        <w:rPr>
          <w:rFonts w:asciiTheme="minorHAnsi" w:hAnsiTheme="minorHAnsi" w:cstheme="minorHAnsi"/>
          <w:noProof/>
          <w:lang w:val="en-US"/>
        </w:rPr>
        <w:t xml:space="preserve">. Each student should have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First 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(string),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Last 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(string) and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grade</w:t>
      </w:r>
      <w:r w:rsidRPr="00B34D03">
        <w:rPr>
          <w:rFonts w:asciiTheme="minorHAnsi" w:hAnsiTheme="minorHAnsi" w:cstheme="minorHAnsi"/>
          <w:noProof/>
          <w:lang w:val="en-US"/>
        </w:rPr>
        <w:t xml:space="preserve"> (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 xml:space="preserve">floating-point number). </w:t>
      </w:r>
    </w:p>
    <w:p w14:paraId="1432EED0" w14:textId="77777777" w:rsidR="00DE6993" w:rsidRPr="00B34D03" w:rsidRDefault="00DE6993" w:rsidP="00DE6993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Input</w:t>
      </w:r>
    </w:p>
    <w:p w14:paraId="01006C1F" w14:textId="7F25AE4F" w:rsidR="00DE6993" w:rsidRPr="00B34D03" w:rsidRDefault="00F57270" w:rsidP="00A46F3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On the first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line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you are going to receive </w:t>
      </w:r>
      <w:r w:rsidR="00DE6993" w:rsidRPr="00B34D03">
        <w:rPr>
          <w:rFonts w:asciiTheme="minorHAnsi" w:hAnsiTheme="minorHAnsi" w:cstheme="minorHAnsi"/>
          <w:b/>
          <w:noProof/>
          <w:lang w:val="en-US"/>
        </w:rPr>
        <w:t>n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- the count of students</w:t>
      </w:r>
    </w:p>
    <w:p w14:paraId="0380BD56" w14:textId="6FEEE8BC" w:rsidR="00793FCA" w:rsidRPr="00B34D03" w:rsidRDefault="00F57270" w:rsidP="00A46F3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On the n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ext </w:t>
      </w:r>
      <w:r w:rsidR="00DE6993" w:rsidRPr="00B34D03">
        <w:rPr>
          <w:rFonts w:asciiTheme="minorHAnsi" w:hAnsiTheme="minorHAnsi" w:cstheme="minorHAnsi"/>
          <w:b/>
          <w:noProof/>
          <w:lang w:val="en-US"/>
        </w:rPr>
        <w:t>n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DE6993" w:rsidRPr="00B34D03">
        <w:rPr>
          <w:rFonts w:asciiTheme="minorHAnsi" w:hAnsiTheme="minorHAnsi" w:cstheme="minorHAnsi"/>
          <w:noProof/>
          <w:lang w:val="en-US"/>
        </w:rPr>
        <w:t>lines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you will </w:t>
      </w:r>
      <w:r w:rsidR="00304FDE" w:rsidRPr="00B34D03">
        <w:rPr>
          <w:rFonts w:asciiTheme="minorHAnsi" w:hAnsiTheme="minorHAnsi" w:cstheme="minorHAnsi"/>
          <w:noProof/>
          <w:lang w:val="en-US"/>
        </w:rPr>
        <w:t>be receiving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the info about the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student</w:t>
      </w:r>
      <w:r w:rsidRPr="00B34D03">
        <w:rPr>
          <w:rFonts w:asciiTheme="minorHAnsi" w:hAnsiTheme="minorHAnsi" w:cstheme="minorHAnsi"/>
          <w:noProof/>
          <w:lang w:val="en-US"/>
        </w:rPr>
        <w:t>s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in the</w:t>
      </w:r>
      <w:r w:rsidR="00793FCA" w:rsidRPr="00B34D03">
        <w:rPr>
          <w:rFonts w:asciiTheme="minorHAnsi" w:hAnsiTheme="minorHAnsi" w:cstheme="minorHAnsi"/>
          <w:noProof/>
          <w:lang w:val="en-US"/>
        </w:rPr>
        <w:t xml:space="preserve"> following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format</w:t>
      </w:r>
      <w:r w:rsidR="00793FCA" w:rsidRPr="00B34D03">
        <w:rPr>
          <w:rFonts w:asciiTheme="minorHAnsi" w:hAnsiTheme="minorHAnsi" w:cstheme="minorHAnsi"/>
          <w:noProof/>
          <w:lang w:val="en-US"/>
        </w:rPr>
        <w:t>: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</w:p>
    <w:p w14:paraId="08408A7A" w14:textId="0376E6CB" w:rsidR="00DE6993" w:rsidRPr="00B34D03" w:rsidRDefault="00DE6993" w:rsidP="00793FCA">
      <w:pPr>
        <w:pStyle w:val="ListParagraph"/>
        <w:rPr>
          <w:rFonts w:ascii="Consolas" w:hAnsi="Consolas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"{first name} {second name} {grade}"</w:t>
      </w:r>
    </w:p>
    <w:p w14:paraId="2F0D1A0D" w14:textId="77777777" w:rsidR="00E17546" w:rsidRPr="00B34D03" w:rsidRDefault="00E17546" w:rsidP="00E17546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Output</w:t>
      </w:r>
    </w:p>
    <w:p w14:paraId="24AD3EC0" w14:textId="7CEC3992" w:rsidR="00E17546" w:rsidRPr="00B34D03" w:rsidRDefault="00E17546" w:rsidP="00A46F3A">
      <w:pPr>
        <w:pStyle w:val="ListParagraph"/>
        <w:numPr>
          <w:ilvl w:val="0"/>
          <w:numId w:val="7"/>
        </w:numPr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Print each student in the following format</w:t>
      </w:r>
      <w:r w:rsidR="00793FCA" w:rsidRPr="00B34D03">
        <w:rPr>
          <w:rFonts w:asciiTheme="minorHAnsi" w:hAnsiTheme="minorHAnsi" w:cstheme="minorHAnsi"/>
          <w:noProof/>
          <w:lang w:val="en-US"/>
        </w:rPr>
        <w:t>: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"{first name} {second name}: {grade}"</w:t>
      </w:r>
    </w:p>
    <w:p w14:paraId="254D1BAA" w14:textId="77777777" w:rsidR="00626DD7" w:rsidRPr="00B34D03" w:rsidRDefault="00626DD7" w:rsidP="00626DD7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626DD7" w:rsidRPr="00B34D03" w14:paraId="70826CAE" w14:textId="77777777" w:rsidTr="000743A3">
        <w:tc>
          <w:tcPr>
            <w:tcW w:w="2628" w:type="dxa"/>
            <w:shd w:val="clear" w:color="auto" w:fill="BFBFBF" w:themeFill="background1" w:themeFillShade="BF"/>
          </w:tcPr>
          <w:p w14:paraId="1A2B04AA" w14:textId="77777777" w:rsidR="00626DD7" w:rsidRPr="00B34D03" w:rsidRDefault="00626DD7" w:rsidP="00626DD7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7F5EBCEA" w14:textId="77777777" w:rsidR="00626DD7" w:rsidRPr="00B34D03" w:rsidRDefault="00626DD7" w:rsidP="00626DD7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626DD7" w:rsidRPr="00B34D03" w14:paraId="32056019" w14:textId="77777777" w:rsidTr="000743A3">
        <w:tc>
          <w:tcPr>
            <w:tcW w:w="2628" w:type="dxa"/>
          </w:tcPr>
          <w:p w14:paraId="5690479F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4</w:t>
            </w:r>
          </w:p>
          <w:p w14:paraId="781874B4" w14:textId="2E0781A7" w:rsidR="00626DD7" w:rsidRPr="00B34D03" w:rsidRDefault="00CE6373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noProof/>
                <w:sz w:val="22"/>
                <w:szCs w:val="22"/>
                <w:lang w:val="en-US"/>
              </w:rPr>
              <w:t>Lakia Eason 3,</w:t>
            </w:r>
            <w:r w:rsidR="00626DD7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90</w:t>
            </w:r>
          </w:p>
          <w:p w14:paraId="5D420457" w14:textId="3316A912" w:rsidR="00626DD7" w:rsidRPr="00B34D03" w:rsidRDefault="00CE6373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noProof/>
                <w:sz w:val="22"/>
                <w:szCs w:val="22"/>
                <w:lang w:val="en-US"/>
              </w:rPr>
              <w:t>Prince Messing 5,</w:t>
            </w:r>
            <w:r w:rsidR="00626DD7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49</w:t>
            </w:r>
          </w:p>
          <w:p w14:paraId="48AD6DA0" w14:textId="43112FD0" w:rsidR="00626DD7" w:rsidRPr="00B34D03" w:rsidRDefault="00CE6373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Akiko Segers 4,</w:t>
            </w:r>
            <w:r w:rsidR="00626DD7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85</w:t>
            </w:r>
          </w:p>
          <w:p w14:paraId="40535BCE" w14:textId="1051B4A6" w:rsidR="00626DD7" w:rsidRPr="00B34D03" w:rsidRDefault="00CE6373" w:rsidP="00626DD7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noProof/>
                <w:sz w:val="22"/>
                <w:szCs w:val="22"/>
                <w:lang w:val="en-US"/>
              </w:rPr>
              <w:t>Rocco Erben 6,</w:t>
            </w:r>
            <w:r w:rsidR="00626DD7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00</w:t>
            </w:r>
          </w:p>
        </w:tc>
        <w:tc>
          <w:tcPr>
            <w:tcW w:w="2700" w:type="dxa"/>
          </w:tcPr>
          <w:p w14:paraId="58F5CF04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Rocco Erben: 6.00</w:t>
            </w:r>
          </w:p>
          <w:p w14:paraId="6913BCD8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Prince Messing: 5.49</w:t>
            </w:r>
          </w:p>
          <w:p w14:paraId="354095FE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Akiko Segers: 4.85</w:t>
            </w:r>
          </w:p>
          <w:p w14:paraId="09C6FDDB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Lakia Eason: 3.90</w:t>
            </w:r>
          </w:p>
        </w:tc>
      </w:tr>
    </w:tbl>
    <w:p w14:paraId="537D44A2" w14:textId="77777777" w:rsidR="000F6C4B" w:rsidRPr="00B34D03" w:rsidRDefault="000F6C4B" w:rsidP="000F6C4B">
      <w:pPr>
        <w:pStyle w:val="Heading2"/>
        <w:rPr>
          <w:noProof/>
        </w:rPr>
      </w:pPr>
      <w:r w:rsidRPr="00B34D03">
        <w:rPr>
          <w:noProof/>
        </w:rPr>
        <w:lastRenderedPageBreak/>
        <w:t>Teamwork projects</w:t>
      </w:r>
    </w:p>
    <w:p w14:paraId="225EE192" w14:textId="77777777" w:rsidR="00304FDE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It's time for 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noProof/>
          <w:lang w:val="en-US"/>
        </w:rPr>
        <w:t xml:space="preserve">teamwork projects and you are responsible for </w:t>
      </w:r>
      <w:r w:rsidR="00304FDE" w:rsidRPr="00B34D03">
        <w:rPr>
          <w:rFonts w:asciiTheme="minorHAnsi" w:hAnsiTheme="minorHAnsi" w:cstheme="minorHAnsi"/>
          <w:noProof/>
          <w:lang w:val="en-US"/>
        </w:rPr>
        <w:t>gathering</w:t>
      </w:r>
      <w:r w:rsidRPr="00B34D03">
        <w:rPr>
          <w:rFonts w:asciiTheme="minorHAnsi" w:hAnsiTheme="minorHAnsi" w:cstheme="minorHAnsi"/>
          <w:noProof/>
          <w:lang w:val="en-US"/>
        </w:rPr>
        <w:t xml:space="preserve"> the teams. First you will receive an integer - the </w:t>
      </w:r>
      <w:r w:rsidRPr="00B34D03">
        <w:rPr>
          <w:rFonts w:asciiTheme="minorHAnsi" w:hAnsiTheme="minorHAnsi" w:cstheme="minorHAnsi"/>
          <w:b/>
          <w:noProof/>
          <w:lang w:val="en-US"/>
        </w:rPr>
        <w:t>count</w:t>
      </w:r>
      <w:r w:rsidRPr="00B34D03">
        <w:rPr>
          <w:rFonts w:asciiTheme="minorHAnsi" w:hAnsiTheme="minorHAnsi" w:cstheme="minorHAnsi"/>
          <w:noProof/>
          <w:lang w:val="en-US"/>
        </w:rPr>
        <w:t xml:space="preserve"> of the </w:t>
      </w:r>
      <w:r w:rsidRPr="00B34D03">
        <w:rPr>
          <w:rFonts w:asciiTheme="minorHAnsi" w:hAnsiTheme="minorHAnsi" w:cstheme="minorHAnsi"/>
          <w:b/>
          <w:noProof/>
          <w:lang w:val="en-US"/>
        </w:rPr>
        <w:t>teams</w:t>
      </w:r>
      <w:r w:rsidRPr="00B34D03">
        <w:rPr>
          <w:rFonts w:asciiTheme="minorHAnsi" w:hAnsiTheme="minorHAnsi" w:cstheme="minorHAnsi"/>
          <w:noProof/>
          <w:lang w:val="en-US"/>
        </w:rPr>
        <w:t xml:space="preserve"> you will have to </w:t>
      </w:r>
      <w:r w:rsidRPr="00B34D03">
        <w:rPr>
          <w:rFonts w:asciiTheme="minorHAnsi" w:hAnsiTheme="minorHAnsi" w:cstheme="minorHAnsi"/>
          <w:b/>
          <w:noProof/>
          <w:lang w:val="en-US"/>
        </w:rPr>
        <w:t>register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will be given a </w:t>
      </w:r>
      <w:r w:rsidRPr="00B34D03">
        <w:rPr>
          <w:rFonts w:asciiTheme="minorHAnsi" w:hAnsiTheme="minorHAnsi" w:cstheme="minorHAnsi"/>
          <w:b/>
          <w:noProof/>
          <w:lang w:val="en-US"/>
        </w:rPr>
        <w:t>user</w:t>
      </w:r>
      <w:r w:rsidRPr="00B34D03">
        <w:rPr>
          <w:rFonts w:asciiTheme="minorHAnsi" w:hAnsiTheme="minorHAnsi" w:cstheme="minorHAnsi"/>
          <w:noProof/>
          <w:lang w:val="en-US"/>
        </w:rPr>
        <w:t xml:space="preserve"> and a </w:t>
      </w:r>
      <w:r w:rsidRPr="00B34D03">
        <w:rPr>
          <w:rFonts w:asciiTheme="minorHAnsi" w:hAnsiTheme="minorHAnsi" w:cstheme="minorHAnsi"/>
          <w:b/>
          <w:noProof/>
          <w:lang w:val="en-US"/>
        </w:rPr>
        <w:t>team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noProof/>
          <w:lang w:val="en-US"/>
        </w:rPr>
        <w:t>separated with “</w:t>
      </w:r>
      <w:r w:rsidRPr="00B34D03">
        <w:rPr>
          <w:rStyle w:val="CodeChar"/>
          <w:rFonts w:asciiTheme="minorHAnsi" w:hAnsiTheme="minorHAnsi" w:cstheme="minorHAnsi"/>
          <w:lang w:val="en-US"/>
        </w:rPr>
        <w:t>-</w:t>
      </w:r>
      <w:r w:rsidRPr="00B34D03">
        <w:rPr>
          <w:rFonts w:asciiTheme="minorHAnsi" w:hAnsiTheme="minorHAnsi" w:cstheme="minorHAnsi"/>
          <w:noProof/>
          <w:lang w:val="en-US"/>
        </w:rPr>
        <w:t xml:space="preserve">”.  The user is the </w:t>
      </w:r>
      <w:r w:rsidRPr="00B34D03">
        <w:rPr>
          <w:rFonts w:asciiTheme="minorHAnsi" w:hAnsiTheme="minorHAnsi" w:cstheme="minorHAnsi"/>
          <w:b/>
          <w:noProof/>
          <w:lang w:val="en-US"/>
        </w:rPr>
        <w:t>creator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="00304FDE" w:rsidRPr="00B34D03">
        <w:rPr>
          <w:rFonts w:asciiTheme="minorHAnsi" w:hAnsiTheme="minorHAnsi" w:cstheme="minorHAnsi"/>
          <w:b/>
          <w:noProof/>
          <w:lang w:val="en-US"/>
        </w:rPr>
        <w:t>the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team</w:t>
      </w:r>
      <w:r w:rsidRPr="00B34D03">
        <w:rPr>
          <w:rFonts w:asciiTheme="minorHAnsi" w:hAnsiTheme="minorHAnsi" w:cstheme="minorHAnsi"/>
          <w:noProof/>
          <w:lang w:val="en-US"/>
        </w:rPr>
        <w:t>.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For every newly created team you should </w:t>
      </w:r>
      <w:r w:rsidRPr="00B34D03">
        <w:rPr>
          <w:rFonts w:asciiTheme="minorHAnsi" w:hAnsiTheme="minorHAnsi" w:cstheme="minorHAnsi"/>
          <w:b/>
          <w:noProof/>
          <w:lang w:val="en-US"/>
        </w:rPr>
        <w:t>print</w:t>
      </w:r>
      <w:r w:rsidRPr="00B34D03">
        <w:rPr>
          <w:rFonts w:asciiTheme="minorHAnsi" w:hAnsiTheme="minorHAnsi" w:cstheme="minorHAnsi"/>
          <w:noProof/>
          <w:lang w:val="en-US"/>
        </w:rPr>
        <w:t xml:space="preserve"> a message: </w:t>
      </w:r>
    </w:p>
    <w:p w14:paraId="3DC7696C" w14:textId="2D006E4A" w:rsidR="000F6C4B" w:rsidRPr="00B34D03" w:rsidRDefault="000F6C4B" w:rsidP="000F6C4B">
      <w:pPr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Team {teamName} has been created by {user}!</w:t>
      </w:r>
      <w:r w:rsidRPr="00B34D03">
        <w:rPr>
          <w:rFonts w:ascii="Consolas" w:hAnsi="Consolas" w:cstheme="minorHAnsi"/>
          <w:noProof/>
          <w:sz w:val="20"/>
          <w:lang w:val="en-US"/>
        </w:rPr>
        <w:t>".</w:t>
      </w:r>
    </w:p>
    <w:p w14:paraId="26243438" w14:textId="3D3F857C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Next</w:t>
      </w:r>
      <w:r w:rsidR="00304FDE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you will receive 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>user with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 a</w:t>
      </w:r>
      <w:r w:rsidRPr="00B34D03">
        <w:rPr>
          <w:rFonts w:asciiTheme="minorHAnsi" w:hAnsiTheme="minorHAnsi" w:cstheme="minorHAnsi"/>
          <w:noProof/>
          <w:lang w:val="en-US"/>
        </w:rPr>
        <w:t xml:space="preserve"> team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noProof/>
          <w:lang w:val="en-US"/>
        </w:rPr>
        <w:t>separated with "</w:t>
      </w:r>
      <w:r w:rsidRPr="00B34D03">
        <w:rPr>
          <w:rFonts w:asciiTheme="minorHAnsi" w:hAnsiTheme="minorHAnsi" w:cstheme="minorHAnsi"/>
          <w:i/>
          <w:noProof/>
          <w:lang w:val="en-US"/>
        </w:rPr>
        <w:t>-&gt;</w:t>
      </w:r>
      <w:r w:rsidRPr="00B34D03">
        <w:rPr>
          <w:rFonts w:asciiTheme="minorHAnsi" w:hAnsiTheme="minorHAnsi" w:cstheme="minorHAnsi"/>
          <w:noProof/>
          <w:lang w:val="en-US"/>
        </w:rPr>
        <w:t>"</w:t>
      </w:r>
      <w:r w:rsidR="00304FDE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which means that the user wants to </w:t>
      </w:r>
      <w:r w:rsidRPr="00B34D03">
        <w:rPr>
          <w:rFonts w:asciiTheme="minorHAnsi" w:hAnsiTheme="minorHAnsi" w:cstheme="minorHAnsi"/>
          <w:b/>
          <w:noProof/>
          <w:lang w:val="en-US"/>
        </w:rPr>
        <w:t>join</w:t>
      </w:r>
      <w:r w:rsidRPr="00B34D03">
        <w:rPr>
          <w:rFonts w:asciiTheme="minorHAnsi" w:hAnsiTheme="minorHAnsi" w:cstheme="minorHAnsi"/>
          <w:noProof/>
          <w:lang w:val="en-US"/>
        </w:rPr>
        <w:t xml:space="preserve"> that </w:t>
      </w:r>
      <w:r w:rsidRPr="00B34D03">
        <w:rPr>
          <w:rFonts w:asciiTheme="minorHAnsi" w:hAnsiTheme="minorHAnsi" w:cstheme="minorHAnsi"/>
          <w:b/>
          <w:noProof/>
          <w:lang w:val="en-US"/>
        </w:rPr>
        <w:t>team</w:t>
      </w:r>
      <w:r w:rsidRPr="00B34D03">
        <w:rPr>
          <w:rFonts w:asciiTheme="minorHAnsi" w:hAnsiTheme="minorHAnsi" w:cstheme="minorHAnsi"/>
          <w:noProof/>
          <w:lang w:val="en-US"/>
        </w:rPr>
        <w:t>. Upon receiving the command: “</w:t>
      </w:r>
      <w:r w:rsidRPr="00B34D03">
        <w:rPr>
          <w:rStyle w:val="CodeChar"/>
          <w:rFonts w:asciiTheme="minorHAnsi" w:hAnsiTheme="minorHAnsi" w:cstheme="minorHAnsi"/>
          <w:lang w:val="en-US"/>
        </w:rPr>
        <w:t>end of assignment</w:t>
      </w:r>
      <w:r w:rsidRPr="00B34D03">
        <w:rPr>
          <w:rFonts w:asciiTheme="minorHAnsi" w:hAnsiTheme="minorHAnsi" w:cstheme="minorHAnsi"/>
          <w:noProof/>
          <w:lang w:val="en-US"/>
        </w:rPr>
        <w:t xml:space="preserve">”, you should print </w:t>
      </w:r>
      <w:r w:rsidRPr="00B34D03">
        <w:rPr>
          <w:rFonts w:asciiTheme="minorHAnsi" w:hAnsiTheme="minorHAnsi" w:cstheme="minorHAnsi"/>
          <w:b/>
          <w:noProof/>
          <w:lang w:val="en-US"/>
        </w:rPr>
        <w:t>every team</w:t>
      </w:r>
      <w:r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b/>
          <w:noProof/>
          <w:lang w:val="en-US"/>
        </w:rPr>
        <w:t>ordered</w:t>
      </w:r>
      <w:r w:rsidRPr="00B34D03">
        <w:rPr>
          <w:rFonts w:asciiTheme="minorHAnsi" w:hAnsiTheme="minorHAnsi" w:cstheme="minorHAnsi"/>
          <w:noProof/>
          <w:lang w:val="en-US"/>
        </w:rPr>
        <w:t xml:space="preserve"> by the </w:t>
      </w:r>
      <w:r w:rsidRPr="00B34D03">
        <w:rPr>
          <w:rFonts w:asciiTheme="minorHAnsi" w:hAnsiTheme="minorHAnsi" w:cstheme="minorHAnsi"/>
          <w:b/>
          <w:noProof/>
          <w:lang w:val="en-US"/>
        </w:rPr>
        <w:t>count</w:t>
      </w:r>
      <w:r w:rsidRPr="00B34D03">
        <w:rPr>
          <w:rFonts w:asciiTheme="minorHAnsi" w:hAnsiTheme="minorHAnsi" w:cstheme="minorHAnsi"/>
          <w:noProof/>
          <w:lang w:val="en-US"/>
        </w:rPr>
        <w:t xml:space="preserve"> of its </w:t>
      </w:r>
      <w:r w:rsidRPr="00B34D03">
        <w:rPr>
          <w:rFonts w:asciiTheme="minorHAnsi" w:hAnsiTheme="minorHAnsi" w:cstheme="minorHAnsi"/>
          <w:b/>
          <w:noProof/>
          <w:lang w:val="en-US"/>
        </w:rPr>
        <w:t>members</w:t>
      </w:r>
      <w:r w:rsidRPr="00B34D03">
        <w:rPr>
          <w:rFonts w:asciiTheme="minorHAnsi" w:hAnsiTheme="minorHAnsi" w:cstheme="minorHAnsi"/>
          <w:noProof/>
          <w:lang w:val="en-US"/>
        </w:rPr>
        <w:t xml:space="preserve"> (</w:t>
      </w:r>
      <w:r w:rsidRPr="00B34D03">
        <w:rPr>
          <w:rFonts w:asciiTheme="minorHAnsi" w:hAnsiTheme="minorHAnsi" w:cstheme="minorHAnsi"/>
          <w:b/>
          <w:noProof/>
          <w:lang w:val="en-US"/>
        </w:rPr>
        <w:t>descending</w:t>
      </w:r>
      <w:r w:rsidRPr="00B34D03">
        <w:rPr>
          <w:rFonts w:asciiTheme="minorHAnsi" w:hAnsiTheme="minorHAnsi" w:cstheme="minorHAnsi"/>
          <w:noProof/>
          <w:lang w:val="en-US"/>
        </w:rPr>
        <w:t xml:space="preserve">) and then by </w:t>
      </w:r>
      <w:r w:rsidRPr="00B34D03">
        <w:rPr>
          <w:rFonts w:asciiTheme="minorHAnsi" w:hAnsiTheme="minorHAnsi" w:cstheme="minorHAnsi"/>
          <w:b/>
          <w:noProof/>
          <w:lang w:val="en-US"/>
        </w:rPr>
        <w:t>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</w:t>
      </w:r>
      <w:r w:rsidRPr="00B34D03">
        <w:rPr>
          <w:rFonts w:asciiTheme="minorHAnsi" w:hAnsiTheme="minorHAnsi" w:cstheme="minorHAnsi"/>
          <w:b/>
          <w:noProof/>
          <w:lang w:val="en-US"/>
        </w:rPr>
        <w:t>ascending</w:t>
      </w:r>
      <w:r w:rsidRPr="00B34D03">
        <w:rPr>
          <w:rFonts w:asciiTheme="minorHAnsi" w:hAnsiTheme="minorHAnsi" w:cstheme="minorHAnsi"/>
          <w:noProof/>
          <w:lang w:val="en-US"/>
        </w:rPr>
        <w:t xml:space="preserve">). For each team, you have to print its members </w:t>
      </w:r>
      <w:r w:rsidRPr="00B34D03">
        <w:rPr>
          <w:rFonts w:asciiTheme="minorHAnsi" w:hAnsiTheme="minorHAnsi" w:cstheme="minorHAnsi"/>
          <w:b/>
          <w:noProof/>
          <w:lang w:val="en-US"/>
        </w:rPr>
        <w:t>sorted</w:t>
      </w:r>
      <w:r w:rsidRPr="00B34D03">
        <w:rPr>
          <w:rFonts w:asciiTheme="minorHAnsi" w:hAnsiTheme="minorHAnsi" w:cstheme="minorHAnsi"/>
          <w:noProof/>
          <w:lang w:val="en-US"/>
        </w:rPr>
        <w:t xml:space="preserve"> by name (</w:t>
      </w:r>
      <w:r w:rsidRPr="00B34D03">
        <w:rPr>
          <w:rFonts w:asciiTheme="minorHAnsi" w:hAnsiTheme="minorHAnsi" w:cstheme="minorHAnsi"/>
          <w:b/>
          <w:noProof/>
          <w:lang w:val="en-US"/>
        </w:rPr>
        <w:t>ascending</w:t>
      </w:r>
      <w:r w:rsidRPr="00B34D03">
        <w:rPr>
          <w:rFonts w:asciiTheme="minorHAnsi" w:hAnsiTheme="minorHAnsi" w:cstheme="minorHAnsi"/>
          <w:noProof/>
          <w:lang w:val="en-US"/>
        </w:rPr>
        <w:t xml:space="preserve">). However, there are several </w:t>
      </w:r>
      <w:r w:rsidRPr="00B34D03">
        <w:rPr>
          <w:rFonts w:asciiTheme="minorHAnsi" w:hAnsiTheme="minorHAnsi" w:cstheme="minorHAnsi"/>
          <w:b/>
          <w:noProof/>
          <w:lang w:val="en-US"/>
        </w:rPr>
        <w:t>rules</w:t>
      </w:r>
      <w:r w:rsidRPr="00B34D03">
        <w:rPr>
          <w:rFonts w:asciiTheme="minorHAnsi" w:hAnsiTheme="minorHAnsi" w:cstheme="minorHAnsi"/>
          <w:noProof/>
          <w:lang w:val="en-US"/>
        </w:rPr>
        <w:t>:</w:t>
      </w:r>
    </w:p>
    <w:p w14:paraId="55F415F8" w14:textId="0FF8A24E" w:rsidR="000F6C4B" w:rsidRPr="00B34D03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If 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 xml:space="preserve">user tries to </w:t>
      </w:r>
      <w:r w:rsidRPr="00B34D03">
        <w:rPr>
          <w:rFonts w:asciiTheme="minorHAnsi" w:hAnsiTheme="minorHAnsi" w:cstheme="minorHAnsi"/>
          <w:b/>
          <w:noProof/>
          <w:lang w:val="en-US"/>
        </w:rPr>
        <w:t>create</w:t>
      </w:r>
      <w:r w:rsidRPr="00B34D03">
        <w:rPr>
          <w:rFonts w:asciiTheme="minorHAnsi" w:hAnsiTheme="minorHAnsi" w:cstheme="minorHAnsi"/>
          <w:noProof/>
          <w:lang w:val="en-US"/>
        </w:rPr>
        <w:t xml:space="preserve"> a team more than once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noProof/>
          <w:lang w:val="en-US"/>
        </w:rPr>
        <w:t xml:space="preserve">a message should be displayed: </w:t>
      </w:r>
    </w:p>
    <w:p w14:paraId="0FFBABD4" w14:textId="77777777" w:rsidR="000F6C4B" w:rsidRPr="00B34D03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Team {teamName} was already created!</w:t>
      </w:r>
      <w:r w:rsidRPr="00B34D03">
        <w:rPr>
          <w:rFonts w:ascii="Consolas" w:hAnsi="Consolas" w:cstheme="minorHAnsi"/>
          <w:i/>
          <w:noProof/>
          <w:sz w:val="20"/>
          <w:lang w:val="en-US"/>
        </w:rPr>
        <w:t>"</w:t>
      </w:r>
    </w:p>
    <w:p w14:paraId="44FBAA99" w14:textId="3EB78C75" w:rsidR="000F6C4B" w:rsidRPr="00B34D03" w:rsidRDefault="00730AAD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A c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reator of a team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cannot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create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another team </w:t>
      </w:r>
      <w:r w:rsidRPr="00B34D03">
        <w:rPr>
          <w:rFonts w:asciiTheme="minorHAnsi" w:hAnsiTheme="minorHAnsi" w:cstheme="minorHAnsi"/>
          <w:noProof/>
          <w:lang w:val="en-US"/>
        </w:rPr>
        <w:t>–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the following 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message should be thrown: </w:t>
      </w:r>
    </w:p>
    <w:p w14:paraId="05CC8D79" w14:textId="77777777" w:rsidR="000F6C4B" w:rsidRPr="00B34D03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{user} cannot create another team!</w:t>
      </w:r>
      <w:r w:rsidRPr="00B34D03">
        <w:rPr>
          <w:rFonts w:ascii="Consolas" w:hAnsi="Consolas" w:cstheme="minorHAnsi"/>
          <w:noProof/>
          <w:sz w:val="20"/>
          <w:lang w:val="en-US"/>
        </w:rPr>
        <w:t>"</w:t>
      </w:r>
    </w:p>
    <w:p w14:paraId="135BFEED" w14:textId="5D78D8E3" w:rsidR="000F6C4B" w:rsidRPr="00B34D03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If 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 xml:space="preserve">user tries to </w:t>
      </w:r>
      <w:r w:rsidRPr="00B34D03">
        <w:rPr>
          <w:rFonts w:asciiTheme="minorHAnsi" w:hAnsiTheme="minorHAnsi" w:cstheme="minorHAnsi"/>
          <w:b/>
          <w:noProof/>
          <w:lang w:val="en-US"/>
        </w:rPr>
        <w:t>join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>non-exist</w:t>
      </w:r>
      <w:r w:rsidR="00730AAD" w:rsidRPr="00B34D03">
        <w:rPr>
          <w:rFonts w:asciiTheme="minorHAnsi" w:hAnsiTheme="minorHAnsi" w:cstheme="minorHAnsi"/>
          <w:noProof/>
          <w:lang w:val="en-US"/>
        </w:rPr>
        <w:t>ent</w:t>
      </w:r>
      <w:r w:rsidRPr="00B34D03">
        <w:rPr>
          <w:rFonts w:asciiTheme="minorHAnsi" w:hAnsiTheme="minorHAnsi" w:cstheme="minorHAnsi"/>
          <w:noProof/>
          <w:lang w:val="en-US"/>
        </w:rPr>
        <w:t xml:space="preserve"> team</w:t>
      </w:r>
      <w:r w:rsidR="00730AAD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a message should be displayed: </w:t>
      </w:r>
    </w:p>
    <w:p w14:paraId="4B4F84C4" w14:textId="77777777" w:rsidR="000F6C4B" w:rsidRPr="00B34D03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Team {teamName} does not exist!</w:t>
      </w:r>
      <w:r w:rsidRPr="00B34D03">
        <w:rPr>
          <w:rFonts w:ascii="Consolas" w:hAnsi="Consolas" w:cstheme="minorHAnsi"/>
          <w:i/>
          <w:noProof/>
          <w:sz w:val="20"/>
          <w:lang w:val="en-US"/>
        </w:rPr>
        <w:t>"</w:t>
      </w:r>
    </w:p>
    <w:p w14:paraId="44A535A9" w14:textId="018BECDF" w:rsidR="000F6C4B" w:rsidRPr="00B34D03" w:rsidRDefault="00913B5F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A m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ember of a team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cannot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join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another team </w:t>
      </w:r>
      <w:r w:rsidRPr="00B34D03">
        <w:rPr>
          <w:rFonts w:asciiTheme="minorHAnsi" w:hAnsiTheme="minorHAnsi" w:cstheme="minorHAnsi"/>
          <w:noProof/>
          <w:lang w:val="en-US"/>
        </w:rPr>
        <w:t>–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the following </w:t>
      </w:r>
      <w:r w:rsidR="000F6C4B" w:rsidRPr="00B34D03">
        <w:rPr>
          <w:rFonts w:asciiTheme="minorHAnsi" w:hAnsiTheme="minorHAnsi" w:cstheme="minorHAnsi"/>
          <w:noProof/>
          <w:lang w:val="en-US"/>
        </w:rPr>
        <w:t>message should be thrown:</w:t>
      </w:r>
    </w:p>
    <w:p w14:paraId="110861CC" w14:textId="77777777" w:rsidR="000F6C4B" w:rsidRPr="00B34D03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Member {user} cannot join team {team Name}!</w:t>
      </w:r>
      <w:r w:rsidRPr="00B34D03">
        <w:rPr>
          <w:rFonts w:ascii="Consolas" w:hAnsi="Consolas" w:cstheme="minorHAnsi"/>
          <w:noProof/>
          <w:sz w:val="20"/>
          <w:lang w:val="en-US"/>
        </w:rPr>
        <w:t>"</w:t>
      </w:r>
    </w:p>
    <w:p w14:paraId="099C9AF1" w14:textId="72C1BD99" w:rsidR="000F6C4B" w:rsidRPr="00B34D03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In the end</w:t>
      </w:r>
      <w:r w:rsidR="00913B5F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teams with </w:t>
      </w:r>
      <w:r w:rsidRPr="00B34D03">
        <w:rPr>
          <w:rFonts w:asciiTheme="minorHAnsi" w:hAnsiTheme="minorHAnsi" w:cstheme="minorHAnsi"/>
          <w:b/>
          <w:noProof/>
          <w:lang w:val="en-US"/>
        </w:rPr>
        <w:t>zero</w:t>
      </w:r>
      <w:r w:rsidRPr="00B34D03">
        <w:rPr>
          <w:rFonts w:asciiTheme="minorHAnsi" w:hAnsiTheme="minorHAnsi" w:cstheme="minorHAnsi"/>
          <w:noProof/>
          <w:lang w:val="en-US"/>
        </w:rPr>
        <w:t xml:space="preserve"> members (with </w:t>
      </w:r>
      <w:r w:rsidRPr="00B34D03">
        <w:rPr>
          <w:rFonts w:asciiTheme="minorHAnsi" w:hAnsiTheme="minorHAnsi" w:cstheme="minorHAnsi"/>
          <w:b/>
          <w:noProof/>
          <w:lang w:val="en-US"/>
        </w:rPr>
        <w:t>only a creator</w:t>
      </w:r>
      <w:r w:rsidRPr="00B34D03">
        <w:rPr>
          <w:rFonts w:asciiTheme="minorHAnsi" w:hAnsiTheme="minorHAnsi" w:cstheme="minorHAnsi"/>
          <w:noProof/>
          <w:lang w:val="en-US"/>
        </w:rPr>
        <w:t xml:space="preserve">) should </w:t>
      </w:r>
      <w:r w:rsidRPr="00B34D03">
        <w:rPr>
          <w:rFonts w:asciiTheme="minorHAnsi" w:hAnsiTheme="minorHAnsi" w:cstheme="minorHAnsi"/>
          <w:b/>
          <w:noProof/>
          <w:lang w:val="en-US"/>
        </w:rPr>
        <w:t>disband</w:t>
      </w:r>
      <w:r w:rsidR="00913B5F"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913B5F" w:rsidRPr="00B34D03">
        <w:rPr>
          <w:rFonts w:asciiTheme="minorHAnsi" w:hAnsiTheme="minorHAnsi" w:cstheme="minorHAnsi"/>
          <w:noProof/>
          <w:lang w:val="en-US"/>
        </w:rPr>
        <w:t>and you have to</w:t>
      </w:r>
      <w:r w:rsidR="00913B5F"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913B5F" w:rsidRPr="00B34D03">
        <w:rPr>
          <w:rFonts w:asciiTheme="minorHAnsi" w:hAnsiTheme="minorHAnsi" w:cstheme="minorHAnsi"/>
          <w:noProof/>
          <w:lang w:val="en-US"/>
        </w:rPr>
        <w:t>print them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ordered by name in ascending o</w:t>
      </w:r>
      <w:r w:rsidR="00913B5F" w:rsidRPr="00B34D03">
        <w:rPr>
          <w:rFonts w:asciiTheme="minorHAnsi" w:hAnsiTheme="minorHAnsi" w:cstheme="minorHAnsi"/>
          <w:b/>
          <w:noProof/>
          <w:lang w:val="en-US"/>
        </w:rPr>
        <w:t>rder</w:t>
      </w:r>
      <w:r w:rsidRPr="00B34D03">
        <w:rPr>
          <w:rFonts w:asciiTheme="minorHAnsi" w:hAnsiTheme="minorHAnsi" w:cstheme="minorHAnsi"/>
          <w:noProof/>
          <w:lang w:val="en-US"/>
        </w:rPr>
        <w:t xml:space="preserve">. </w:t>
      </w:r>
    </w:p>
    <w:p w14:paraId="57F0BC22" w14:textId="66CEA4D6" w:rsidR="000F6C4B" w:rsidRPr="00B34D03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 Every </w:t>
      </w:r>
      <w:r w:rsidRPr="00B34D03">
        <w:rPr>
          <w:rFonts w:asciiTheme="minorHAnsi" w:hAnsiTheme="minorHAnsi" w:cstheme="minorHAnsi"/>
          <w:b/>
          <w:noProof/>
          <w:lang w:val="en-US"/>
        </w:rPr>
        <w:t>valid</w:t>
      </w:r>
      <w:r w:rsidRPr="00B34D03">
        <w:rPr>
          <w:rFonts w:asciiTheme="minorHAnsi" w:hAnsiTheme="minorHAnsi" w:cstheme="minorHAnsi"/>
          <w:noProof/>
          <w:lang w:val="en-US"/>
        </w:rPr>
        <w:t xml:space="preserve"> team should be printed ordered by </w:t>
      </w:r>
      <w:r w:rsidRPr="00B34D03">
        <w:rPr>
          <w:rFonts w:asciiTheme="minorHAnsi" w:hAnsiTheme="minorHAnsi" w:cstheme="minorHAnsi"/>
          <w:b/>
          <w:noProof/>
          <w:lang w:val="en-US"/>
        </w:rPr>
        <w:t>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(ascending) in </w:t>
      </w:r>
      <w:r w:rsidR="00913B5F" w:rsidRPr="00B34D03">
        <w:rPr>
          <w:rFonts w:asciiTheme="minorHAnsi" w:hAnsiTheme="minorHAnsi" w:cstheme="minorHAnsi"/>
          <w:noProof/>
          <w:lang w:val="en-US"/>
        </w:rPr>
        <w:t>the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0F6C4B" w:rsidRPr="00B34D03" w14:paraId="74EDF276" w14:textId="77777777" w:rsidTr="00847172">
        <w:tc>
          <w:tcPr>
            <w:tcW w:w="1800" w:type="dxa"/>
          </w:tcPr>
          <w:p w14:paraId="496E411D" w14:textId="77777777" w:rsidR="000F6C4B" w:rsidRPr="00B34D03" w:rsidRDefault="000F6C4B" w:rsidP="00847172">
            <w:pPr>
              <w:pStyle w:val="Code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"{teamName}:</w:t>
            </w:r>
          </w:p>
          <w:p w14:paraId="25C4CA6E" w14:textId="77777777" w:rsidR="000F6C4B" w:rsidRPr="00B34D03" w:rsidRDefault="000F6C4B" w:rsidP="00847172">
            <w:pPr>
              <w:pStyle w:val="Code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- {creator}</w:t>
            </w:r>
          </w:p>
          <w:p w14:paraId="0996B016" w14:textId="77777777" w:rsidR="000F6C4B" w:rsidRPr="00B34D03" w:rsidRDefault="000F6C4B" w:rsidP="00847172">
            <w:pPr>
              <w:pStyle w:val="Code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-- {member}…"</w:t>
            </w:r>
          </w:p>
        </w:tc>
      </w:tr>
    </w:tbl>
    <w:p w14:paraId="677B9B17" w14:textId="77777777" w:rsidR="000F6C4B" w:rsidRPr="00B34D03" w:rsidRDefault="000F6C4B" w:rsidP="000F6C4B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0F6C4B" w:rsidRPr="00B34D03" w14:paraId="6BA1DBC2" w14:textId="77777777" w:rsidTr="0045435B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0BF9B5DF" w14:textId="77777777" w:rsidR="000F6C4B" w:rsidRPr="00B34D03" w:rsidRDefault="000F6C4B" w:rsidP="00847172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05C2F0CD" w14:textId="77777777" w:rsidR="000F6C4B" w:rsidRPr="00B34D03" w:rsidRDefault="000F6C4B" w:rsidP="00847172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229C9236" w14:textId="77777777" w:rsidR="000F6C4B" w:rsidRPr="00B34D03" w:rsidRDefault="000F6C4B" w:rsidP="00847172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Comments</w:t>
            </w:r>
          </w:p>
        </w:tc>
      </w:tr>
      <w:tr w:rsidR="000F6C4B" w:rsidRPr="00B34D03" w14:paraId="26D5A0AA" w14:textId="77777777" w:rsidTr="0045435B">
        <w:trPr>
          <w:trHeight w:val="545"/>
        </w:trPr>
        <w:tc>
          <w:tcPr>
            <w:tcW w:w="2953" w:type="dxa"/>
          </w:tcPr>
          <w:p w14:paraId="3B789FE2" w14:textId="77777777" w:rsidR="000F6C4B" w:rsidRPr="00B34D03" w:rsidRDefault="000F6C4B" w:rsidP="0084717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2</w:t>
            </w:r>
          </w:p>
          <w:p w14:paraId="1D9A6510" w14:textId="77777777" w:rsidR="000F6C4B" w:rsidRPr="00B34D03" w:rsidRDefault="000F6C4B" w:rsidP="0084717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yellow"/>
                <w:lang w:val="en-US"/>
              </w:rPr>
              <w:t>Didi-PowerPuffsCoders</w:t>
            </w:r>
          </w:p>
          <w:p w14:paraId="4723E6FC" w14:textId="77777777" w:rsidR="000F6C4B" w:rsidRPr="00B34D03" w:rsidRDefault="000F6C4B" w:rsidP="0084717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green"/>
                <w:lang w:val="en-US"/>
              </w:rPr>
              <w:t>Toni-Toni is the best</w:t>
            </w:r>
          </w:p>
          <w:p w14:paraId="47613906" w14:textId="77777777" w:rsidR="000F6C4B" w:rsidRPr="00B34D03" w:rsidRDefault="000F6C4B" w:rsidP="0084717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cyan"/>
                <w:lang w:val="en-US"/>
              </w:rPr>
              <w:t>Petq-&gt;PowerPuffsCoders</w:t>
            </w:r>
          </w:p>
          <w:p w14:paraId="77D56F19" w14:textId="77777777" w:rsidR="000F6C4B" w:rsidRPr="00B34D03" w:rsidRDefault="000F6C4B" w:rsidP="0084717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highlight w:val="darkCyan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darkCyan"/>
                <w:lang w:val="en-US"/>
              </w:rPr>
              <w:t>Toni-&gt;Toni is the best</w:t>
            </w:r>
          </w:p>
          <w:p w14:paraId="63D27183" w14:textId="110442D5" w:rsidR="000F6C4B" w:rsidRPr="00B34D03" w:rsidRDefault="000F6C4B" w:rsidP="004B3C57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end of assignment</w:t>
            </w:r>
          </w:p>
        </w:tc>
        <w:tc>
          <w:tcPr>
            <w:tcW w:w="5047" w:type="dxa"/>
          </w:tcPr>
          <w:p w14:paraId="1B598C8D" w14:textId="77777777" w:rsidR="000F6C4B" w:rsidRPr="00B34D03" w:rsidRDefault="000F6C4B" w:rsidP="00847172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Team PowerPuffsCoders has been created by Didi!</w:t>
            </w:r>
          </w:p>
          <w:p w14:paraId="5571CE85" w14:textId="77777777" w:rsidR="000F6C4B" w:rsidRPr="00B34D03" w:rsidRDefault="000F6C4B" w:rsidP="00847172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green"/>
                <w:lang w:val="en-US"/>
              </w:rPr>
              <w:t>Team Toni is the best has been created by Toni!</w:t>
            </w:r>
          </w:p>
          <w:p w14:paraId="0A0CA13B" w14:textId="77777777" w:rsidR="000F6C4B" w:rsidRPr="00B34D03" w:rsidRDefault="000F6C4B" w:rsidP="00847172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noProof/>
                <w:sz w:val="22"/>
                <w:szCs w:val="22"/>
                <w:highlight w:val="darkCyan"/>
                <w:lang w:val="en-US"/>
              </w:rPr>
              <w:t>Member Toni cannot join team Toni is the best!</w:t>
            </w:r>
          </w:p>
          <w:p w14:paraId="219210E7" w14:textId="77777777" w:rsidR="000F6C4B" w:rsidRPr="00B34D03" w:rsidRDefault="000F6C4B" w:rsidP="00847172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PowerPuffsCoders</w:t>
            </w:r>
          </w:p>
          <w:p w14:paraId="7B9F37CB" w14:textId="77777777" w:rsidR="000F6C4B" w:rsidRPr="00B34D03" w:rsidRDefault="000F6C4B" w:rsidP="00847172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- Didi</w:t>
            </w:r>
          </w:p>
          <w:p w14:paraId="262C6AB2" w14:textId="77777777" w:rsidR="000F6C4B" w:rsidRPr="00B34D03" w:rsidRDefault="000F6C4B" w:rsidP="00847172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cyan"/>
                <w:lang w:val="en-US"/>
              </w:rPr>
              <w:t>-- Petq</w:t>
            </w:r>
          </w:p>
          <w:p w14:paraId="11060390" w14:textId="77777777" w:rsidR="000F6C4B" w:rsidRPr="00B34D03" w:rsidRDefault="000F6C4B" w:rsidP="00847172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Teams to disband:</w:t>
            </w:r>
          </w:p>
          <w:p w14:paraId="16F02A61" w14:textId="0DE047CA" w:rsidR="000F6C4B" w:rsidRPr="00B34D03" w:rsidRDefault="000F6C4B" w:rsidP="00847172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lightGray"/>
                <w:lang w:val="en-US"/>
              </w:rPr>
              <w:t>Toni is the best</w:t>
            </w:r>
          </w:p>
        </w:tc>
        <w:tc>
          <w:tcPr>
            <w:tcW w:w="2412" w:type="dxa"/>
          </w:tcPr>
          <w:p w14:paraId="169680BD" w14:textId="302019F6" w:rsidR="000F6C4B" w:rsidRPr="00B34D03" w:rsidRDefault="000F6C4B" w:rsidP="00847172">
            <w:pPr>
              <w:spacing w:after="0"/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Toni created a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which he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attempted to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join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later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and this action resulted in throwing a certain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messag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e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. Since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nobody else tried to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join his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the team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had to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t>disband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.</w:t>
            </w:r>
          </w:p>
        </w:tc>
      </w:tr>
      <w:tr w:rsidR="000F6C4B" w:rsidRPr="00B34D03" w14:paraId="58647FED" w14:textId="77777777" w:rsidTr="0045435B">
        <w:trPr>
          <w:trHeight w:val="545"/>
        </w:trPr>
        <w:tc>
          <w:tcPr>
            <w:tcW w:w="2953" w:type="dxa"/>
          </w:tcPr>
          <w:p w14:paraId="6C81509A" w14:textId="77777777" w:rsidR="000F6C4B" w:rsidRPr="00B34D03" w:rsidRDefault="000F6C4B" w:rsidP="0084717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3</w:t>
            </w:r>
          </w:p>
          <w:p w14:paraId="37FE22A6" w14:textId="77777777" w:rsidR="000F6C4B" w:rsidRPr="00B34D03" w:rsidRDefault="000F6C4B" w:rsidP="0084717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Tatyana-CloneClub</w:t>
            </w:r>
          </w:p>
          <w:p w14:paraId="2B841A24" w14:textId="77777777" w:rsidR="000F6C4B" w:rsidRPr="00B34D03" w:rsidRDefault="000F6C4B" w:rsidP="0084717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yellow"/>
                <w:lang w:val="en-US"/>
              </w:rPr>
              <w:t>Helena-CloneClub</w:t>
            </w:r>
          </w:p>
          <w:p w14:paraId="05EB96C5" w14:textId="77777777" w:rsidR="000F6C4B" w:rsidRPr="00B34D03" w:rsidRDefault="000F6C4B" w:rsidP="0084717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lastRenderedPageBreak/>
              <w:t>Trifon-AiNaBira</w:t>
            </w:r>
          </w:p>
          <w:p w14:paraId="3A03C62E" w14:textId="77777777" w:rsidR="000F6C4B" w:rsidRPr="00B34D03" w:rsidRDefault="000F6C4B" w:rsidP="0084717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green"/>
                <w:lang w:val="en-US"/>
              </w:rPr>
              <w:t>Pesho-&gt;aiNaBira</w:t>
            </w:r>
          </w:p>
          <w:p w14:paraId="3DD6988B" w14:textId="77777777" w:rsidR="000F6C4B" w:rsidRPr="00B34D03" w:rsidRDefault="000F6C4B" w:rsidP="0084717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Pesho-&gt;AiNaBira</w:t>
            </w:r>
          </w:p>
          <w:p w14:paraId="6CA6F16C" w14:textId="77777777" w:rsidR="000F6C4B" w:rsidRPr="00B34D03" w:rsidRDefault="000F6C4B" w:rsidP="0084717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darkGray"/>
                <w:lang w:val="en-US"/>
              </w:rPr>
              <w:t>Tatyana-&gt;Leda</w:t>
            </w:r>
          </w:p>
          <w:p w14:paraId="5B88AFC6" w14:textId="77777777" w:rsidR="000F6C4B" w:rsidRPr="00B34D03" w:rsidRDefault="000F6C4B" w:rsidP="0084717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PeshO-&gt;AiNaBira</w:t>
            </w:r>
          </w:p>
          <w:p w14:paraId="25CC1C5E" w14:textId="77777777" w:rsidR="000F6C4B" w:rsidRPr="00B34D03" w:rsidRDefault="000F6C4B" w:rsidP="0084717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Cossima-&gt;CloneClub</w:t>
            </w:r>
          </w:p>
          <w:p w14:paraId="22690908" w14:textId="77777777" w:rsidR="000F6C4B" w:rsidRPr="00B34D03" w:rsidRDefault="000F6C4B" w:rsidP="00847172">
            <w:pPr>
              <w:spacing w:after="0"/>
              <w:rPr>
                <w:rFonts w:asciiTheme="minorHAnsi" w:hAnsi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end of assignment</w:t>
            </w:r>
          </w:p>
        </w:tc>
        <w:tc>
          <w:tcPr>
            <w:tcW w:w="5047" w:type="dxa"/>
          </w:tcPr>
          <w:p w14:paraId="328C4B4D" w14:textId="77777777" w:rsidR="000F6C4B" w:rsidRPr="00B34D03" w:rsidRDefault="000F6C4B" w:rsidP="00847172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Team CloneClub has been created by Tatyana!</w:t>
            </w:r>
          </w:p>
          <w:p w14:paraId="4B31A92E" w14:textId="77777777" w:rsidR="000F6C4B" w:rsidRPr="00B34D03" w:rsidRDefault="000F6C4B" w:rsidP="00847172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Team CloneClub was already created!</w:t>
            </w:r>
          </w:p>
          <w:p w14:paraId="4B342C3E" w14:textId="77777777" w:rsidR="000F6C4B" w:rsidRPr="00B34D03" w:rsidRDefault="000F6C4B" w:rsidP="00847172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Team AiNaBira has been created by Trifon!</w:t>
            </w:r>
          </w:p>
          <w:p w14:paraId="2B921AE5" w14:textId="77777777" w:rsidR="000F6C4B" w:rsidRPr="00B34D03" w:rsidRDefault="000F6C4B" w:rsidP="00847172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green"/>
                <w:lang w:val="en-US"/>
              </w:rPr>
              <w:t>Team aiNaBira does not exist!</w:t>
            </w:r>
          </w:p>
          <w:p w14:paraId="1F1E8AE6" w14:textId="77777777" w:rsidR="000F6C4B" w:rsidRPr="00B34D03" w:rsidRDefault="000F6C4B" w:rsidP="00847172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darkGray"/>
                <w:lang w:val="en-US"/>
              </w:rPr>
              <w:t>Team Leda does not exist!</w:t>
            </w:r>
          </w:p>
          <w:p w14:paraId="71C36CDF" w14:textId="77777777" w:rsidR="000F6C4B" w:rsidRPr="00B34D03" w:rsidRDefault="000F6C4B" w:rsidP="00847172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AiNaBira</w:t>
            </w:r>
          </w:p>
          <w:p w14:paraId="7134A69D" w14:textId="77777777" w:rsidR="000F6C4B" w:rsidRPr="00B34D03" w:rsidRDefault="000F6C4B" w:rsidP="00847172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 Trifon</w:t>
            </w:r>
          </w:p>
          <w:p w14:paraId="0BE8BBC4" w14:textId="77777777" w:rsidR="000F6C4B" w:rsidRPr="00B34D03" w:rsidRDefault="000F6C4B" w:rsidP="00847172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Pesho</w:t>
            </w:r>
          </w:p>
          <w:p w14:paraId="7A7802E0" w14:textId="77777777" w:rsidR="000F6C4B" w:rsidRPr="00B34D03" w:rsidRDefault="000F6C4B" w:rsidP="00847172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PeshO</w:t>
            </w:r>
          </w:p>
          <w:p w14:paraId="69133FD0" w14:textId="77777777" w:rsidR="000F6C4B" w:rsidRPr="00B34D03" w:rsidRDefault="000F6C4B" w:rsidP="00847172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CloneClub</w:t>
            </w:r>
          </w:p>
          <w:p w14:paraId="2283F2E5" w14:textId="77777777" w:rsidR="000F6C4B" w:rsidRPr="00B34D03" w:rsidRDefault="000F6C4B" w:rsidP="00847172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 Tatyana</w:t>
            </w:r>
          </w:p>
          <w:p w14:paraId="3B09F6FC" w14:textId="77777777" w:rsidR="000F6C4B" w:rsidRPr="00B34D03" w:rsidRDefault="000F6C4B" w:rsidP="00847172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Cossima</w:t>
            </w:r>
          </w:p>
          <w:p w14:paraId="0854F971" w14:textId="77777777" w:rsidR="000F6C4B" w:rsidRPr="00B34D03" w:rsidRDefault="000F6C4B" w:rsidP="00847172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highlight w:val="yellow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Teams to disband:</w:t>
            </w:r>
          </w:p>
        </w:tc>
        <w:tc>
          <w:tcPr>
            <w:tcW w:w="2412" w:type="dxa"/>
          </w:tcPr>
          <w:p w14:paraId="3EF21A00" w14:textId="065AA401" w:rsidR="000F6C4B" w:rsidRPr="00B34D03" w:rsidRDefault="000F6C4B" w:rsidP="00847172">
            <w:pPr>
              <w:spacing w:after="0"/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lastRenderedPageBreak/>
              <w:t xml:space="preserve">Note that when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 user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join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s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you should </w:t>
            </w:r>
            <w:r w:rsidR="0045435B"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t>first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check if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the team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exists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and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lastRenderedPageBreak/>
              <w:t>then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check if the user is already in a team:</w:t>
            </w:r>
          </w:p>
          <w:p w14:paraId="68DC4372" w14:textId="77777777" w:rsidR="000F6C4B" w:rsidRPr="00B34D03" w:rsidRDefault="000F6C4B" w:rsidP="00847172">
            <w:pPr>
              <w:spacing w:after="0"/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</w:pPr>
          </w:p>
          <w:p w14:paraId="65145743" w14:textId="25322071" w:rsidR="000F6C4B" w:rsidRPr="00B34D03" w:rsidRDefault="000F6C4B" w:rsidP="00847172">
            <w:pPr>
              <w:spacing w:after="0"/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Tatyana has created CloneClub, then she trie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to join a non-exist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ent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team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and the</w:t>
            </w:r>
            <w:r w:rsidR="004B0673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concrete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message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was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displayed.</w:t>
            </w:r>
          </w:p>
        </w:tc>
      </w:tr>
    </w:tbl>
    <w:p w14:paraId="228C9817" w14:textId="77777777" w:rsidR="000F6C4B" w:rsidRPr="00B34D03" w:rsidRDefault="000F6C4B" w:rsidP="000F6C4B">
      <w:pPr>
        <w:pStyle w:val="Heading2"/>
        <w:rPr>
          <w:noProof/>
        </w:rPr>
      </w:pPr>
      <w:r w:rsidRPr="00B34D03">
        <w:rPr>
          <w:noProof/>
        </w:rPr>
        <w:lastRenderedPageBreak/>
        <w:t>Vehicle Catalogue</w:t>
      </w:r>
    </w:p>
    <w:p w14:paraId="2F64C987" w14:textId="35C02E18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have to </w:t>
      </w:r>
      <w:r w:rsidR="00CD08BE" w:rsidRPr="00B34D03">
        <w:rPr>
          <w:rFonts w:asciiTheme="minorHAnsi" w:hAnsiTheme="minorHAnsi" w:cstheme="minorHAnsi"/>
          <w:noProof/>
          <w:lang w:val="en-US"/>
        </w:rPr>
        <w:t>create a vehicle catalogue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will </w:t>
      </w:r>
      <w:r w:rsidR="0007141D" w:rsidRPr="00B34D03">
        <w:rPr>
          <w:rFonts w:asciiTheme="minorHAnsi" w:hAnsiTheme="minorHAnsi" w:cstheme="minorHAnsi"/>
          <w:noProof/>
          <w:lang w:val="en-US"/>
        </w:rPr>
        <w:t>store only two</w:t>
      </w:r>
      <w:r w:rsidRPr="00B34D03">
        <w:rPr>
          <w:rFonts w:asciiTheme="minorHAnsi" w:hAnsiTheme="minorHAnsi" w:cstheme="minorHAnsi"/>
          <w:noProof/>
          <w:lang w:val="en-US"/>
        </w:rPr>
        <w:t xml:space="preserve"> types of vehicle</w:t>
      </w:r>
      <w:r w:rsidR="0007141D" w:rsidRPr="00B34D03">
        <w:rPr>
          <w:rFonts w:asciiTheme="minorHAnsi" w:hAnsiTheme="minorHAnsi" w:cstheme="minorHAnsi"/>
          <w:noProof/>
          <w:lang w:val="en-US"/>
        </w:rPr>
        <w:t>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r w:rsidR="00CD08BE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car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7141D" w:rsidRPr="00B34D03">
        <w:rPr>
          <w:rFonts w:asciiTheme="minorHAnsi" w:hAnsiTheme="minorHAnsi" w:cstheme="minorHAnsi"/>
          <w:noProof/>
          <w:lang w:val="en-US"/>
        </w:rPr>
        <w:t>and a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truck</w:t>
      </w:r>
      <w:r w:rsidRPr="00B34D03">
        <w:rPr>
          <w:rFonts w:asciiTheme="minorHAnsi" w:hAnsiTheme="minorHAnsi" w:cstheme="minorHAnsi"/>
          <w:noProof/>
          <w:lang w:val="en-US"/>
        </w:rPr>
        <w:t xml:space="preserve">. Until you receive the </w:t>
      </w:r>
      <w:r w:rsidR="00840E80" w:rsidRPr="00B34D03">
        <w:rPr>
          <w:rFonts w:asciiTheme="minorHAnsi" w:hAnsiTheme="minorHAnsi" w:cstheme="minorHAnsi"/>
          <w:noProof/>
          <w:lang w:val="en-US"/>
        </w:rPr>
        <w:t>“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End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” </w:t>
      </w:r>
      <w:r w:rsidRPr="00B34D03">
        <w:rPr>
          <w:rFonts w:asciiTheme="minorHAnsi" w:hAnsiTheme="minorHAnsi" w:cstheme="minorHAnsi"/>
          <w:noProof/>
          <w:lang w:val="en-US"/>
        </w:rPr>
        <w:t xml:space="preserve">command you will </w:t>
      </w:r>
      <w:r w:rsidR="0007141D" w:rsidRPr="00B34D03">
        <w:rPr>
          <w:rFonts w:asciiTheme="minorHAnsi" w:hAnsiTheme="minorHAnsi" w:cstheme="minorHAnsi"/>
          <w:noProof/>
          <w:lang w:val="en-US"/>
        </w:rPr>
        <w:t xml:space="preserve">be receiving </w:t>
      </w:r>
      <w:r w:rsidRPr="00B34D03">
        <w:rPr>
          <w:rFonts w:asciiTheme="minorHAnsi" w:hAnsiTheme="minorHAnsi" w:cstheme="minorHAnsi"/>
          <w:b/>
          <w:noProof/>
          <w:lang w:val="en-US"/>
        </w:rPr>
        <w:t>lines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input</w:t>
      </w:r>
      <w:r w:rsidRPr="00B34D03">
        <w:rPr>
          <w:rFonts w:asciiTheme="minorHAnsi" w:hAnsiTheme="minorHAnsi" w:cstheme="minorHAnsi"/>
          <w:noProof/>
          <w:lang w:val="en-US"/>
        </w:rPr>
        <w:t xml:space="preserve"> in the</w:t>
      </w:r>
      <w:r w:rsidR="0007141D" w:rsidRPr="00B34D03">
        <w:rPr>
          <w:rFonts w:asciiTheme="minorHAnsi" w:hAnsiTheme="minorHAnsi" w:cstheme="minorHAnsi"/>
          <w:noProof/>
          <w:lang w:val="en-US"/>
        </w:rPr>
        <w:t xml:space="preserve">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0F6C4B" w:rsidRPr="00B34D03" w14:paraId="730E17A7" w14:textId="77777777" w:rsidTr="00847172">
        <w:tc>
          <w:tcPr>
            <w:tcW w:w="5660" w:type="dxa"/>
          </w:tcPr>
          <w:p w14:paraId="48940EF1" w14:textId="77777777" w:rsidR="000F6C4B" w:rsidRPr="00B34D03" w:rsidRDefault="000F6C4B" w:rsidP="00847172">
            <w:pPr>
              <w:pStyle w:val="Code"/>
              <w:rPr>
                <w:rFonts w:cstheme="minorHAnsi"/>
                <w:sz w:val="22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{typeOfVehicle} {model} {color} {horsepower}</w:t>
            </w:r>
          </w:p>
        </w:tc>
      </w:tr>
    </w:tbl>
    <w:p w14:paraId="7EAE5547" w14:textId="1BD05DE1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After the </w:t>
      </w:r>
      <w:r w:rsidRPr="00B34D03">
        <w:rPr>
          <w:rFonts w:ascii="Consolas" w:hAnsi="Consolas" w:cstheme="minorHAnsi"/>
          <w:noProof/>
          <w:sz w:val="20"/>
          <w:lang w:val="en-US"/>
        </w:rPr>
        <w:t>“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End</w:t>
      </w:r>
      <w:r w:rsidRPr="00B34D03">
        <w:rPr>
          <w:rFonts w:ascii="Consolas" w:hAnsi="Consolas" w:cstheme="minorHAnsi"/>
          <w:noProof/>
          <w:sz w:val="20"/>
          <w:lang w:val="en-US"/>
        </w:rPr>
        <w:t>”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command, you will start receiving </w:t>
      </w:r>
      <w:r w:rsidRPr="00B34D03">
        <w:rPr>
          <w:rFonts w:asciiTheme="minorHAnsi" w:hAnsiTheme="minorHAnsi" w:cstheme="minorHAnsi"/>
          <w:b/>
          <w:noProof/>
          <w:lang w:val="en-US"/>
        </w:rPr>
        <w:t>models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vehicles</w:t>
      </w:r>
      <w:r w:rsidRPr="00B34D03">
        <w:rPr>
          <w:rFonts w:asciiTheme="minorHAnsi" w:hAnsiTheme="minorHAnsi" w:cstheme="minorHAnsi"/>
          <w:noProof/>
          <w:lang w:val="en-US"/>
        </w:rPr>
        <w:t xml:space="preserve">. Print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data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for every received vehicle in the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following </w:t>
      </w:r>
      <w:r w:rsidRPr="00B34D03">
        <w:rPr>
          <w:rFonts w:asciiTheme="minorHAnsi" w:hAnsiTheme="minorHAnsi" w:cstheme="minorHAnsi"/>
          <w:noProof/>
          <w:lang w:val="en-US"/>
        </w:rPr>
        <w:t>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0F6C4B" w:rsidRPr="00B34D03" w14:paraId="61C8D001" w14:textId="77777777" w:rsidTr="00847172">
        <w:tc>
          <w:tcPr>
            <w:tcW w:w="4329" w:type="dxa"/>
          </w:tcPr>
          <w:p w14:paraId="010A8F7D" w14:textId="77777777" w:rsidR="000F6C4B" w:rsidRPr="00B34D03" w:rsidRDefault="000F6C4B" w:rsidP="00847172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Type: {typeOfVehicle}</w:t>
            </w:r>
          </w:p>
          <w:p w14:paraId="0D2F6A48" w14:textId="77777777" w:rsidR="000F6C4B" w:rsidRPr="00B34D03" w:rsidRDefault="000F6C4B" w:rsidP="00847172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Model: {modelOfVehicle}</w:t>
            </w:r>
          </w:p>
          <w:p w14:paraId="6F0D04A7" w14:textId="77777777" w:rsidR="000F6C4B" w:rsidRPr="00B34D03" w:rsidRDefault="000F6C4B" w:rsidP="00847172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Color: {colorOfVehicle}</w:t>
            </w:r>
          </w:p>
          <w:p w14:paraId="61785E5C" w14:textId="2635381F" w:rsidR="001C60C0" w:rsidRPr="00ED59C3" w:rsidRDefault="000F6C4B" w:rsidP="00ED59C3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Horsepower: {horsepowerOfVehicle}</w:t>
            </w:r>
            <w:r w:rsidR="00ED59C3">
              <w:rPr>
                <w:rFonts w:cstheme="minorHAnsi"/>
                <w:szCs w:val="22"/>
                <w:lang w:val="en-US"/>
              </w:rPr>
              <w:br/>
            </w:r>
          </w:p>
        </w:tc>
      </w:tr>
    </w:tbl>
    <w:p w14:paraId="6FE0955F" w14:textId="61AE2D19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When you receive the command </w:t>
      </w:r>
      <w:r w:rsidRPr="00B34D03">
        <w:rPr>
          <w:rFonts w:ascii="Consolas" w:hAnsi="Consolas" w:cstheme="minorHAnsi"/>
          <w:noProof/>
          <w:sz w:val="20"/>
          <w:lang w:val="en-US"/>
        </w:rPr>
        <w:t>“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Close the Catalogue</w:t>
      </w:r>
      <w:r w:rsidRPr="00B34D03">
        <w:rPr>
          <w:rFonts w:ascii="Consolas" w:hAnsi="Consolas" w:cstheme="minorHAnsi"/>
          <w:noProof/>
          <w:sz w:val="20"/>
          <w:lang w:val="en-US"/>
        </w:rPr>
        <w:t>”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the </w:t>
      </w:r>
      <w:r w:rsidRPr="00B34D03">
        <w:rPr>
          <w:rFonts w:asciiTheme="minorHAnsi" w:hAnsiTheme="minorHAnsi" w:cstheme="minorHAnsi"/>
          <w:b/>
          <w:noProof/>
          <w:lang w:val="en-US"/>
        </w:rPr>
        <w:t>average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for the </w:t>
      </w:r>
      <w:r w:rsidRPr="00B34D03">
        <w:rPr>
          <w:rFonts w:asciiTheme="minorHAnsi" w:hAnsiTheme="minorHAnsi" w:cstheme="minorHAnsi"/>
          <w:b/>
          <w:noProof/>
          <w:lang w:val="en-US"/>
        </w:rPr>
        <w:t>cars</w:t>
      </w:r>
      <w:r w:rsidRPr="00B34D03">
        <w:rPr>
          <w:rFonts w:asciiTheme="minorHAnsi" w:hAnsiTheme="minorHAnsi" w:cstheme="minorHAnsi"/>
          <w:noProof/>
          <w:lang w:val="en-US"/>
        </w:rPr>
        <w:t xml:space="preserve"> and for the </w:t>
      </w:r>
      <w:r w:rsidRPr="00B34D03">
        <w:rPr>
          <w:rFonts w:asciiTheme="minorHAnsi" w:hAnsiTheme="minorHAnsi" w:cstheme="minorHAnsi"/>
          <w:b/>
          <w:noProof/>
          <w:lang w:val="en-US"/>
        </w:rPr>
        <w:t>trucks</w:t>
      </w:r>
      <w:r w:rsidRPr="00B34D03">
        <w:rPr>
          <w:rFonts w:asciiTheme="minorHAnsi" w:hAnsiTheme="minorHAnsi" w:cstheme="minorHAnsi"/>
          <w:noProof/>
          <w:lang w:val="en-US"/>
        </w:rPr>
        <w:t xml:space="preserve"> in the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following </w:t>
      </w:r>
      <w:r w:rsidRPr="00B34D03">
        <w:rPr>
          <w:rFonts w:asciiTheme="minorHAnsi" w:hAnsiTheme="minorHAnsi" w:cstheme="minorHAnsi"/>
          <w:noProof/>
          <w:lang w:val="en-US"/>
        </w:rPr>
        <w:t>format:</w:t>
      </w:r>
    </w:p>
    <w:p w14:paraId="15CF43A4" w14:textId="77777777" w:rsidR="000F6C4B" w:rsidRPr="00B34D03" w:rsidRDefault="000F6C4B" w:rsidP="000F6C4B">
      <w:pPr>
        <w:pStyle w:val="Code"/>
        <w:rPr>
          <w:rFonts w:cstheme="minorHAnsi"/>
          <w:sz w:val="20"/>
          <w:lang w:val="en-US"/>
        </w:rPr>
      </w:pPr>
      <w:r w:rsidRPr="00B34D03">
        <w:rPr>
          <w:rFonts w:cstheme="minorHAnsi"/>
          <w:sz w:val="20"/>
          <w:lang w:val="en-US"/>
        </w:rPr>
        <w:t>{typeOfVehicles} have average horsepower of {averageHorsepower}.</w:t>
      </w:r>
    </w:p>
    <w:p w14:paraId="24A92A7B" w14:textId="116E1AA0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b/>
          <w:noProof/>
          <w:lang w:val="en-US"/>
        </w:rPr>
        <w:t>average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is calculated by </w:t>
      </w:r>
      <w:r w:rsidRPr="00B34D03">
        <w:rPr>
          <w:rFonts w:asciiTheme="minorHAnsi" w:hAnsiTheme="minorHAnsi" w:cstheme="minorHAnsi"/>
          <w:b/>
          <w:noProof/>
          <w:lang w:val="en-US"/>
        </w:rPr>
        <w:t>dividing</w:t>
      </w:r>
      <w:r w:rsidRPr="00B34D03">
        <w:rPr>
          <w:rFonts w:asciiTheme="minorHAnsi" w:hAnsiTheme="minorHAnsi" w:cstheme="minorHAnsi"/>
          <w:noProof/>
          <w:lang w:val="en-US"/>
        </w:rPr>
        <w:t xml:space="preserve"> the </w:t>
      </w:r>
      <w:r w:rsidRPr="00B34D03">
        <w:rPr>
          <w:rFonts w:asciiTheme="minorHAnsi" w:hAnsiTheme="minorHAnsi" w:cstheme="minorHAnsi"/>
          <w:b/>
          <w:noProof/>
          <w:lang w:val="en-US"/>
        </w:rPr>
        <w:t>sum</w:t>
      </w:r>
      <w:r w:rsidRPr="00B34D03">
        <w:rPr>
          <w:rFonts w:asciiTheme="minorHAnsi" w:hAnsiTheme="minorHAnsi" w:cstheme="minorHAnsi"/>
          <w:noProof/>
          <w:lang w:val="en-US"/>
        </w:rPr>
        <w:t xml:space="preserve"> of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840E80" w:rsidRPr="00B34D03">
        <w:rPr>
          <w:rFonts w:asciiTheme="minorHAnsi" w:hAnsiTheme="minorHAnsi" w:cstheme="minorHAnsi"/>
          <w:noProof/>
          <w:lang w:val="en-US"/>
        </w:rPr>
        <w:t>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all</w:t>
      </w:r>
      <w:r w:rsidRPr="00B34D03">
        <w:rPr>
          <w:rFonts w:asciiTheme="minorHAnsi" w:hAnsiTheme="minorHAnsi" w:cstheme="minorHAnsi"/>
          <w:noProof/>
          <w:lang w:val="en-US"/>
        </w:rPr>
        <w:t xml:space="preserve"> vehicles </w:t>
      </w:r>
      <w:r w:rsidR="00840E80" w:rsidRPr="00B34D03">
        <w:rPr>
          <w:rFonts w:asciiTheme="minorHAnsi" w:hAnsiTheme="minorHAnsi" w:cstheme="minorHAnsi"/>
          <w:noProof/>
          <w:lang w:val="en-US"/>
        </w:rPr>
        <w:t>from</w:t>
      </w:r>
      <w:r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certain</w:t>
      </w:r>
      <w:r w:rsidRPr="00B34D03">
        <w:rPr>
          <w:rFonts w:asciiTheme="minorHAnsi" w:hAnsiTheme="minorHAnsi" w:cstheme="minorHAnsi"/>
          <w:noProof/>
          <w:lang w:val="en-US"/>
        </w:rPr>
        <w:t xml:space="preserve"> type by the </w:t>
      </w:r>
      <w:r w:rsidRPr="00B34D03">
        <w:rPr>
          <w:rFonts w:asciiTheme="minorHAnsi" w:hAnsiTheme="minorHAnsi" w:cstheme="minorHAnsi"/>
          <w:b/>
          <w:noProof/>
          <w:lang w:val="en-US"/>
        </w:rPr>
        <w:t>total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count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vehicles</w:t>
      </w:r>
      <w:r w:rsidRPr="00B34D03">
        <w:rPr>
          <w:rFonts w:asciiTheme="minorHAnsi" w:hAnsiTheme="minorHAnsi" w:cstheme="minorHAnsi"/>
          <w:noProof/>
          <w:lang w:val="en-US"/>
        </w:rPr>
        <w:t xml:space="preserve"> from the </w:t>
      </w:r>
      <w:r w:rsidRPr="00B34D03">
        <w:rPr>
          <w:rFonts w:asciiTheme="minorHAnsi" w:hAnsiTheme="minorHAnsi" w:cstheme="minorHAnsi"/>
          <w:b/>
          <w:noProof/>
          <w:lang w:val="en-US"/>
        </w:rPr>
        <w:t>same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type</w:t>
      </w:r>
      <w:r w:rsidRPr="00B34D03">
        <w:rPr>
          <w:rFonts w:asciiTheme="minorHAnsi" w:hAnsiTheme="minorHAnsi" w:cstheme="minorHAnsi"/>
          <w:noProof/>
          <w:lang w:val="en-US"/>
        </w:rPr>
        <w:t>.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Round</w:t>
      </w:r>
      <w:r w:rsidRPr="00B34D03">
        <w:rPr>
          <w:rFonts w:asciiTheme="minorHAnsi" w:hAnsiTheme="minorHAnsi" w:cstheme="minorHAnsi"/>
          <w:noProof/>
          <w:lang w:val="en-US"/>
        </w:rPr>
        <w:t xml:space="preserve"> the </w:t>
      </w:r>
      <w:r w:rsidR="00840E80" w:rsidRPr="00B34D03">
        <w:rPr>
          <w:rFonts w:asciiTheme="minorHAnsi" w:hAnsiTheme="minorHAnsi" w:cstheme="minorHAnsi"/>
          <w:noProof/>
          <w:lang w:val="en-US"/>
        </w:rPr>
        <w:t>answer</w:t>
      </w:r>
      <w:r w:rsidRPr="00B34D03">
        <w:rPr>
          <w:rFonts w:asciiTheme="minorHAnsi" w:hAnsiTheme="minorHAnsi" w:cstheme="minorHAnsi"/>
          <w:noProof/>
          <w:lang w:val="en-US"/>
        </w:rPr>
        <w:t xml:space="preserve"> to the </w:t>
      </w:r>
      <w:r w:rsidRPr="00B34D03">
        <w:rPr>
          <w:rFonts w:asciiTheme="minorHAnsi" w:hAnsiTheme="minorHAnsi" w:cstheme="minorHAnsi"/>
          <w:b/>
          <w:noProof/>
          <w:lang w:val="en-US"/>
        </w:rPr>
        <w:t>2</w:t>
      </w:r>
      <w:r w:rsidRPr="00B34D03">
        <w:rPr>
          <w:rFonts w:asciiTheme="minorHAnsi" w:hAnsiTheme="minorHAnsi" w:cstheme="minorHAnsi"/>
          <w:b/>
          <w:noProof/>
          <w:vertAlign w:val="superscript"/>
          <w:lang w:val="en-US"/>
        </w:rPr>
        <w:t>nd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 xml:space="preserve">digit after the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decimal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separator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08CF6B82" w14:textId="77777777" w:rsidR="000F6C4B" w:rsidRPr="00B34D03" w:rsidRDefault="000F6C4B" w:rsidP="000F6C4B">
      <w:pPr>
        <w:pStyle w:val="Heading3"/>
        <w:rPr>
          <w:noProof/>
          <w:lang w:val="en-US"/>
        </w:rPr>
      </w:pPr>
      <w:r w:rsidRPr="00B34D03">
        <w:rPr>
          <w:noProof/>
          <w:lang w:val="en-US" w:eastAsia="ja-JP"/>
        </w:rPr>
        <w:t>Constraints</w:t>
      </w:r>
    </w:p>
    <w:p w14:paraId="185BFDE5" w14:textId="26C07F87" w:rsidR="000F6C4B" w:rsidRPr="00B34D03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type of vehicle will always be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either a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car</w:t>
      </w:r>
      <w:r w:rsidRPr="00B34D03">
        <w:rPr>
          <w:rFonts w:asciiTheme="minorHAnsi" w:hAnsiTheme="minorHAnsi" w:cstheme="minorHAnsi"/>
          <w:noProof/>
          <w:lang w:val="en-US"/>
        </w:rPr>
        <w:t xml:space="preserve"> or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truck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1C27FF5A" w14:textId="77777777" w:rsidR="000F6C4B" w:rsidRPr="00B34D03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not receive the </w:t>
      </w:r>
      <w:r w:rsidRPr="00B34D03">
        <w:rPr>
          <w:rFonts w:asciiTheme="minorHAnsi" w:hAnsiTheme="minorHAnsi" w:cstheme="minorHAnsi"/>
          <w:b/>
          <w:noProof/>
          <w:lang w:val="en-US"/>
        </w:rPr>
        <w:t>same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model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twice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457BEC46" w14:textId="1A4EF81E" w:rsidR="000F6C4B" w:rsidRPr="00B34D03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received horsepower will be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an</w:t>
      </w:r>
      <w:r w:rsidRPr="00B34D03">
        <w:rPr>
          <w:rFonts w:asciiTheme="minorHAnsi" w:hAnsiTheme="minorHAnsi" w:cstheme="minorHAnsi"/>
          <w:noProof/>
          <w:lang w:val="en-US"/>
        </w:rPr>
        <w:t xml:space="preserve"> integer in the </w:t>
      </w:r>
      <w:r w:rsidR="00840E80" w:rsidRPr="00B34D03">
        <w:rPr>
          <w:rFonts w:asciiTheme="minorHAnsi" w:hAnsiTheme="minorHAnsi" w:cstheme="minorHAnsi"/>
          <w:noProof/>
          <w:lang w:val="en-US"/>
        </w:rPr>
        <w:t>range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[1…1000]</w:t>
      </w:r>
    </w:p>
    <w:p w14:paraId="3E240555" w14:textId="77777777" w:rsidR="000F6C4B" w:rsidRPr="00B34D03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at most </w:t>
      </w:r>
      <w:r w:rsidRPr="00B34D03">
        <w:rPr>
          <w:rFonts w:asciiTheme="minorHAnsi" w:hAnsiTheme="minorHAnsi" w:cstheme="minorHAnsi"/>
          <w:b/>
          <w:noProof/>
          <w:lang w:val="en-US"/>
        </w:rPr>
        <w:t>50</w:t>
      </w:r>
      <w:r w:rsidRPr="00B34D03">
        <w:rPr>
          <w:rFonts w:asciiTheme="minorHAnsi" w:hAnsiTheme="minorHAnsi" w:cstheme="minorHAnsi"/>
          <w:noProof/>
          <w:lang w:val="en-US"/>
        </w:rPr>
        <w:t xml:space="preserve"> vehicles.</w:t>
      </w:r>
    </w:p>
    <w:p w14:paraId="06ED67CC" w14:textId="7CA44267" w:rsidR="000F6C4B" w:rsidRPr="00B34D03" w:rsidRDefault="00840E80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The separator will always be a single </w:t>
      </w:r>
      <w:r w:rsidRPr="00B34D03">
        <w:rPr>
          <w:rFonts w:asciiTheme="minorHAnsi" w:hAnsiTheme="minorHAnsi" w:cstheme="minorHAnsi"/>
          <w:b/>
          <w:noProof/>
          <w:lang w:val="en-US"/>
        </w:rPr>
        <w:t>whitespace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5CB3AF63" w14:textId="77777777" w:rsidR="000F6C4B" w:rsidRPr="00B34D03" w:rsidRDefault="000F6C4B" w:rsidP="000F6C4B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0F6C4B" w:rsidRPr="00B34D03" w14:paraId="6681DB5C" w14:textId="77777777" w:rsidTr="009B03A3">
        <w:tc>
          <w:tcPr>
            <w:tcW w:w="3436" w:type="dxa"/>
            <w:shd w:val="clear" w:color="auto" w:fill="D9D9D9" w:themeFill="background1" w:themeFillShade="D9"/>
          </w:tcPr>
          <w:p w14:paraId="745C3E3B" w14:textId="77777777" w:rsidR="000F6C4B" w:rsidRPr="00B34D03" w:rsidRDefault="000F6C4B" w:rsidP="00847172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11CC5266" w14:textId="77777777" w:rsidR="000F6C4B" w:rsidRPr="00B34D03" w:rsidRDefault="000F6C4B" w:rsidP="00847172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F6C4B" w:rsidRPr="00B34D03" w14:paraId="4E374573" w14:textId="77777777" w:rsidTr="009B03A3">
        <w:tc>
          <w:tcPr>
            <w:tcW w:w="3436" w:type="dxa"/>
          </w:tcPr>
          <w:p w14:paraId="1EC93D21" w14:textId="77777777" w:rsidR="000F6C4B" w:rsidRPr="00B34D03" w:rsidRDefault="000F6C4B" w:rsidP="00847172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bookmarkStart w:id="5" w:name="_GoBack"/>
            <w:bookmarkEnd w:id="5"/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 Man red 200</w:t>
            </w:r>
          </w:p>
          <w:p w14:paraId="293AD343" w14:textId="77777777" w:rsidR="000F6C4B" w:rsidRPr="00B34D03" w:rsidRDefault="000F6C4B" w:rsidP="00847172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 Mercedes blue 300</w:t>
            </w:r>
          </w:p>
          <w:p w14:paraId="50C774A0" w14:textId="77777777" w:rsidR="000F6C4B" w:rsidRPr="00B34D03" w:rsidRDefault="000F6C4B" w:rsidP="00847172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 Ford green 120</w:t>
            </w:r>
          </w:p>
          <w:p w14:paraId="0ED1FC50" w14:textId="77777777" w:rsidR="000F6C4B" w:rsidRPr="00B34D03" w:rsidRDefault="000F6C4B" w:rsidP="00847172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 Ferrari red 550</w:t>
            </w:r>
          </w:p>
          <w:p w14:paraId="28C948E7" w14:textId="77777777" w:rsidR="000F6C4B" w:rsidRPr="00B34D03" w:rsidRDefault="000F6C4B" w:rsidP="00847172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lastRenderedPageBreak/>
              <w:t>car Lamborghini orange 570</w:t>
            </w:r>
          </w:p>
          <w:p w14:paraId="4CFE9677" w14:textId="77777777" w:rsidR="000F6C4B" w:rsidRPr="00B34D03" w:rsidRDefault="000F6C4B" w:rsidP="00847172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End</w:t>
            </w:r>
          </w:p>
          <w:p w14:paraId="5DDF372F" w14:textId="77777777" w:rsidR="000F6C4B" w:rsidRPr="00B34D03" w:rsidRDefault="000F6C4B" w:rsidP="00847172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Ferrari</w:t>
            </w:r>
          </w:p>
          <w:p w14:paraId="5754EBC0" w14:textId="77777777" w:rsidR="000F6C4B" w:rsidRPr="00B34D03" w:rsidRDefault="000F6C4B" w:rsidP="00847172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Ford</w:t>
            </w:r>
          </w:p>
          <w:p w14:paraId="6FE5113E" w14:textId="77777777" w:rsidR="000F6C4B" w:rsidRPr="00B34D03" w:rsidRDefault="000F6C4B" w:rsidP="00847172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Man</w:t>
            </w:r>
          </w:p>
          <w:p w14:paraId="41D37853" w14:textId="77777777" w:rsidR="000F6C4B" w:rsidRPr="00B34D03" w:rsidRDefault="000F6C4B" w:rsidP="00847172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Close the Catalogue</w:t>
            </w:r>
          </w:p>
        </w:tc>
        <w:tc>
          <w:tcPr>
            <w:tcW w:w="5372" w:type="dxa"/>
          </w:tcPr>
          <w:p w14:paraId="68BBEB48" w14:textId="77777777" w:rsidR="000F6C4B" w:rsidRPr="00B34D03" w:rsidRDefault="000F6C4B" w:rsidP="00847172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lastRenderedPageBreak/>
              <w:t>Type: Car</w:t>
            </w:r>
          </w:p>
          <w:p w14:paraId="0C3E0EEA" w14:textId="77777777" w:rsidR="000F6C4B" w:rsidRPr="00B34D03" w:rsidRDefault="000F6C4B" w:rsidP="00847172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Ferrari</w:t>
            </w:r>
          </w:p>
          <w:p w14:paraId="43CECDBF" w14:textId="77777777" w:rsidR="000F6C4B" w:rsidRPr="00B34D03" w:rsidRDefault="000F6C4B" w:rsidP="00847172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red</w:t>
            </w:r>
          </w:p>
          <w:p w14:paraId="6FB7EEB4" w14:textId="77777777" w:rsidR="000F6C4B" w:rsidRPr="00B34D03" w:rsidRDefault="000F6C4B" w:rsidP="00847172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550</w:t>
            </w:r>
          </w:p>
          <w:p w14:paraId="7E4D52D1" w14:textId="77777777" w:rsidR="000F6C4B" w:rsidRPr="00B34D03" w:rsidRDefault="000F6C4B" w:rsidP="00847172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lastRenderedPageBreak/>
              <w:t>Type: Car</w:t>
            </w:r>
          </w:p>
          <w:p w14:paraId="776F1DA0" w14:textId="77777777" w:rsidR="000F6C4B" w:rsidRPr="00B34D03" w:rsidRDefault="000F6C4B" w:rsidP="00847172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Ford</w:t>
            </w:r>
          </w:p>
          <w:p w14:paraId="7CD06D25" w14:textId="77777777" w:rsidR="000F6C4B" w:rsidRPr="00B34D03" w:rsidRDefault="000F6C4B" w:rsidP="00847172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green</w:t>
            </w:r>
          </w:p>
          <w:p w14:paraId="62F8258B" w14:textId="77777777" w:rsidR="000F6C4B" w:rsidRPr="00B34D03" w:rsidRDefault="000F6C4B" w:rsidP="00847172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120</w:t>
            </w:r>
          </w:p>
          <w:p w14:paraId="64C51E22" w14:textId="77777777" w:rsidR="000F6C4B" w:rsidRPr="00B34D03" w:rsidRDefault="000F6C4B" w:rsidP="00847172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Type: Truck</w:t>
            </w:r>
          </w:p>
          <w:p w14:paraId="7921F9FB" w14:textId="77777777" w:rsidR="000F6C4B" w:rsidRPr="00B34D03" w:rsidRDefault="000F6C4B" w:rsidP="00847172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Man</w:t>
            </w:r>
          </w:p>
          <w:p w14:paraId="27800726" w14:textId="77777777" w:rsidR="000F6C4B" w:rsidRPr="00B34D03" w:rsidRDefault="000F6C4B" w:rsidP="00847172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red</w:t>
            </w:r>
          </w:p>
          <w:p w14:paraId="759F051C" w14:textId="77777777" w:rsidR="000F6C4B" w:rsidRPr="00B34D03" w:rsidRDefault="000F6C4B" w:rsidP="00847172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200</w:t>
            </w:r>
          </w:p>
          <w:p w14:paraId="7093E7DF" w14:textId="77777777" w:rsidR="000F6C4B" w:rsidRPr="00B34D03" w:rsidRDefault="000F6C4B" w:rsidP="00847172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Cars have average horsepower of: 413.33.</w:t>
            </w:r>
          </w:p>
          <w:p w14:paraId="75335B02" w14:textId="77777777" w:rsidR="000F6C4B" w:rsidRPr="00B34D03" w:rsidRDefault="000F6C4B" w:rsidP="00847172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Trucks have average horsepower of: 250.00.</w:t>
            </w:r>
          </w:p>
        </w:tc>
      </w:tr>
    </w:tbl>
    <w:p w14:paraId="39703202" w14:textId="77777777" w:rsidR="000F6C4B" w:rsidRPr="00B34D03" w:rsidRDefault="000F6C4B" w:rsidP="000F6C4B">
      <w:pPr>
        <w:pStyle w:val="Heading2"/>
        <w:rPr>
          <w:noProof/>
        </w:rPr>
      </w:pPr>
      <w:r w:rsidRPr="00B34D03">
        <w:rPr>
          <w:noProof/>
        </w:rPr>
        <w:lastRenderedPageBreak/>
        <w:t>Order by Age</w:t>
      </w:r>
    </w:p>
    <w:p w14:paraId="1B166450" w14:textId="3037AC0D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an </w:t>
      </w:r>
      <w:r w:rsidRPr="00B34D03">
        <w:rPr>
          <w:rFonts w:asciiTheme="minorHAnsi" w:hAnsiTheme="minorHAnsi" w:cstheme="minorHAnsi"/>
          <w:b/>
          <w:noProof/>
          <w:lang w:val="en-US"/>
        </w:rPr>
        <w:t>unknown</w:t>
      </w:r>
      <w:r w:rsidRPr="00B34D03">
        <w:rPr>
          <w:rFonts w:asciiTheme="minorHAnsi" w:hAnsiTheme="minorHAnsi" w:cstheme="minorHAnsi"/>
          <w:noProof/>
          <w:lang w:val="en-US"/>
        </w:rPr>
        <w:t xml:space="preserve"> number of lines.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Each line will be consisted 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 xml:space="preserve">array </w:t>
      </w:r>
      <w:r w:rsidR="00CB3CB3" w:rsidRPr="00B34D03">
        <w:rPr>
          <w:rFonts w:asciiTheme="minorHAnsi" w:hAnsiTheme="minorHAnsi" w:cstheme="minorHAnsi"/>
          <w:noProof/>
          <w:lang w:val="en-US"/>
        </w:rPr>
        <w:t>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3</w:t>
      </w:r>
      <w:r w:rsidRPr="00B34D03">
        <w:rPr>
          <w:rFonts w:asciiTheme="minorHAnsi" w:hAnsiTheme="minorHAnsi" w:cstheme="minorHAnsi"/>
          <w:noProof/>
          <w:lang w:val="en-US"/>
        </w:rPr>
        <w:t xml:space="preserve"> elements.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The first </w:t>
      </w:r>
      <w:r w:rsidRPr="00B34D03">
        <w:rPr>
          <w:rFonts w:asciiTheme="minorHAnsi" w:hAnsiTheme="minorHAnsi" w:cstheme="minorHAnsi"/>
          <w:noProof/>
          <w:lang w:val="en-US"/>
        </w:rPr>
        <w:t xml:space="preserve">element will be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 xml:space="preserve">string and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it will </w:t>
      </w:r>
      <w:r w:rsidRPr="00B34D03">
        <w:rPr>
          <w:rFonts w:asciiTheme="minorHAnsi" w:hAnsiTheme="minorHAnsi" w:cstheme="minorHAnsi"/>
          <w:noProof/>
          <w:lang w:val="en-US"/>
        </w:rPr>
        <w:t>represent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the name of </w:t>
      </w:r>
      <w:r w:rsidR="00CB3CB3" w:rsidRPr="00B34D03">
        <w:rPr>
          <w:rFonts w:asciiTheme="minorHAnsi" w:hAnsiTheme="minorHAnsi" w:cstheme="minorHAnsi"/>
          <w:noProof/>
          <w:lang w:val="en-US"/>
        </w:rPr>
        <w:t>a</w:t>
      </w:r>
      <w:r w:rsidRPr="00B34D03">
        <w:rPr>
          <w:rFonts w:asciiTheme="minorHAnsi" w:hAnsiTheme="minorHAnsi" w:cstheme="minorHAnsi"/>
          <w:noProof/>
          <w:lang w:val="en-US"/>
        </w:rPr>
        <w:t xml:space="preserve"> person.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The second </w:t>
      </w:r>
      <w:r w:rsidRPr="00B34D03">
        <w:rPr>
          <w:rFonts w:asciiTheme="minorHAnsi" w:hAnsiTheme="minorHAnsi" w:cstheme="minorHAnsi"/>
          <w:noProof/>
          <w:lang w:val="en-US"/>
        </w:rPr>
        <w:t xml:space="preserve">element will be a </w:t>
      </w:r>
      <w:r w:rsidRPr="00B34D03">
        <w:rPr>
          <w:rFonts w:asciiTheme="minorHAnsi" w:hAnsiTheme="minorHAnsi" w:cstheme="minorHAnsi"/>
          <w:b/>
          <w:noProof/>
          <w:lang w:val="en-US"/>
        </w:rPr>
        <w:t>string</w:t>
      </w:r>
      <w:r w:rsidRPr="00B34D03">
        <w:rPr>
          <w:rFonts w:asciiTheme="minorHAnsi" w:hAnsiTheme="minorHAnsi" w:cstheme="minorHAnsi"/>
          <w:noProof/>
          <w:lang w:val="en-US"/>
        </w:rPr>
        <w:t xml:space="preserve"> and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it </w:t>
      </w:r>
      <w:r w:rsidRPr="00B34D03">
        <w:rPr>
          <w:rFonts w:asciiTheme="minorHAnsi" w:hAnsiTheme="minorHAnsi" w:cstheme="minorHAnsi"/>
          <w:noProof/>
          <w:lang w:val="en-US"/>
        </w:rPr>
        <w:t xml:space="preserve">will represent the </w:t>
      </w:r>
      <w:r w:rsidRPr="00B34D03">
        <w:rPr>
          <w:rFonts w:asciiTheme="minorHAnsi" w:hAnsiTheme="minorHAnsi" w:cstheme="minorHAnsi"/>
          <w:b/>
          <w:noProof/>
          <w:lang w:val="en-US"/>
        </w:rPr>
        <w:t>ID</w:t>
      </w:r>
      <w:r w:rsidRPr="00B34D03">
        <w:rPr>
          <w:rFonts w:asciiTheme="minorHAnsi" w:hAnsiTheme="minorHAnsi" w:cstheme="minorHAnsi"/>
          <w:noProof/>
          <w:lang w:val="en-US"/>
        </w:rPr>
        <w:t xml:space="preserve"> of the person. </w:t>
      </w:r>
      <w:r w:rsidRPr="00B34D03">
        <w:rPr>
          <w:rFonts w:asciiTheme="minorHAnsi" w:hAnsiTheme="minorHAnsi" w:cstheme="minorHAnsi"/>
          <w:b/>
          <w:noProof/>
          <w:lang w:val="en-US"/>
        </w:rPr>
        <w:t>The last</w:t>
      </w:r>
      <w:r w:rsidRPr="00B34D03">
        <w:rPr>
          <w:rFonts w:asciiTheme="minorHAnsi" w:hAnsiTheme="minorHAnsi" w:cstheme="minorHAnsi"/>
          <w:noProof/>
          <w:lang w:val="en-US"/>
        </w:rPr>
        <w:t xml:space="preserve"> element will be an </w:t>
      </w:r>
      <w:r w:rsidRPr="00B34D03">
        <w:rPr>
          <w:rFonts w:asciiTheme="minorHAnsi" w:hAnsiTheme="minorHAnsi" w:cstheme="minorHAnsi"/>
          <w:b/>
          <w:noProof/>
          <w:lang w:val="en-US"/>
        </w:rPr>
        <w:t>integer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- </w:t>
      </w:r>
      <w:r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b/>
          <w:noProof/>
          <w:lang w:val="en-US"/>
        </w:rPr>
        <w:t>age</w:t>
      </w:r>
      <w:r w:rsidRPr="00B34D03">
        <w:rPr>
          <w:rFonts w:asciiTheme="minorHAnsi" w:hAnsiTheme="minorHAnsi" w:cstheme="minorHAnsi"/>
          <w:noProof/>
          <w:lang w:val="en-US"/>
        </w:rPr>
        <w:t xml:space="preserve"> of the person.</w:t>
      </w:r>
      <w:r w:rsidR="0052593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When you receive the command </w:t>
      </w:r>
      <w:r w:rsid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End</w:t>
      </w:r>
      <w:r w:rsidR="00B34D03"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</w:t>
      </w:r>
      <w:r w:rsidRPr="00B34D03">
        <w:rPr>
          <w:rFonts w:asciiTheme="minorHAnsi" w:hAnsiTheme="minorHAnsi" w:cstheme="minorHAnsi"/>
          <w:b/>
          <w:noProof/>
          <w:lang w:val="en-US"/>
        </w:rPr>
        <w:t>all 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people</w:t>
      </w:r>
      <w:r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b/>
          <w:noProof/>
          <w:lang w:val="en-US"/>
        </w:rPr>
        <w:t>ordered</w:t>
      </w:r>
      <w:r w:rsidRPr="00B34D03">
        <w:rPr>
          <w:rFonts w:asciiTheme="minorHAnsi" w:hAnsiTheme="minorHAnsi" w:cstheme="minorHAnsi"/>
          <w:noProof/>
          <w:lang w:val="en-US"/>
        </w:rPr>
        <w:t xml:space="preserve"> by </w:t>
      </w:r>
      <w:r w:rsidRPr="00B34D03">
        <w:rPr>
          <w:rFonts w:asciiTheme="minorHAnsi" w:hAnsiTheme="minorHAnsi" w:cstheme="minorHAnsi"/>
          <w:b/>
          <w:noProof/>
          <w:lang w:val="en-US"/>
        </w:rPr>
        <w:t>age</w:t>
      </w:r>
      <w:r w:rsidRPr="00B34D03">
        <w:rPr>
          <w:rFonts w:asciiTheme="minorHAnsi" w:hAnsiTheme="minorHAnsi" w:cstheme="minorHAnsi"/>
          <w:noProof/>
          <w:lang w:val="en-US"/>
        </w:rPr>
        <w:t xml:space="preserve">. </w:t>
      </w:r>
    </w:p>
    <w:p w14:paraId="45130B82" w14:textId="77777777" w:rsidR="000F6C4B" w:rsidRPr="00B34D03" w:rsidRDefault="000F6C4B" w:rsidP="000F6C4B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TableGrid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0F6C4B" w:rsidRPr="00B34D03" w14:paraId="738F4526" w14:textId="77777777" w:rsidTr="00847172">
        <w:tc>
          <w:tcPr>
            <w:tcW w:w="2227" w:type="dxa"/>
            <w:shd w:val="clear" w:color="auto" w:fill="D9D9D9" w:themeFill="background1" w:themeFillShade="D9"/>
          </w:tcPr>
          <w:p w14:paraId="06AD47C8" w14:textId="77777777" w:rsidR="000F6C4B" w:rsidRPr="00B34D03" w:rsidRDefault="000F6C4B" w:rsidP="00847172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0A7770F" w14:textId="77777777" w:rsidR="000F6C4B" w:rsidRPr="00B34D03" w:rsidRDefault="000F6C4B" w:rsidP="00847172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F6C4B" w:rsidRPr="00B34D03" w14:paraId="14B9E3CE" w14:textId="77777777" w:rsidTr="00847172">
        <w:tc>
          <w:tcPr>
            <w:tcW w:w="2227" w:type="dxa"/>
          </w:tcPr>
          <w:p w14:paraId="5A5CC6AD" w14:textId="77777777" w:rsidR="000F6C4B" w:rsidRPr="00B34D03" w:rsidRDefault="000F6C4B" w:rsidP="00847172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Georgi 123456 20</w:t>
            </w:r>
          </w:p>
          <w:p w14:paraId="343ECF10" w14:textId="77777777" w:rsidR="000F6C4B" w:rsidRPr="00B34D03" w:rsidRDefault="000F6C4B" w:rsidP="00847172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Pesho 78911 15</w:t>
            </w:r>
          </w:p>
          <w:p w14:paraId="689A6816" w14:textId="77777777" w:rsidR="000F6C4B" w:rsidRPr="00B34D03" w:rsidRDefault="000F6C4B" w:rsidP="00847172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Stefan 524244 10</w:t>
            </w:r>
          </w:p>
          <w:p w14:paraId="0697F494" w14:textId="77777777" w:rsidR="000F6C4B" w:rsidRPr="00B34D03" w:rsidRDefault="000F6C4B" w:rsidP="00847172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End</w:t>
            </w:r>
          </w:p>
        </w:tc>
        <w:tc>
          <w:tcPr>
            <w:tcW w:w="5009" w:type="dxa"/>
          </w:tcPr>
          <w:p w14:paraId="0E8E8A6A" w14:textId="77777777" w:rsidR="000F6C4B" w:rsidRPr="00B34D03" w:rsidRDefault="000F6C4B" w:rsidP="00847172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Stefan with ID: 524244 is 10 years old.</w:t>
            </w:r>
          </w:p>
          <w:p w14:paraId="0D60C446" w14:textId="77777777" w:rsidR="000F6C4B" w:rsidRPr="00B34D03" w:rsidRDefault="000F6C4B" w:rsidP="00847172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Pesho with ID: 78911 is 15 years old.</w:t>
            </w:r>
          </w:p>
          <w:p w14:paraId="54567B02" w14:textId="77777777" w:rsidR="000F6C4B" w:rsidRPr="00B34D03" w:rsidRDefault="000F6C4B" w:rsidP="00847172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Georgi with ID: 123456 is 20 years old.</w:t>
            </w:r>
          </w:p>
        </w:tc>
      </w:tr>
    </w:tbl>
    <w:p w14:paraId="31CE35F5" w14:textId="2FAF75E2" w:rsidR="000F6C4B" w:rsidRPr="00B34D03" w:rsidRDefault="000F6C4B" w:rsidP="000F6C4B">
      <w:pPr>
        <w:rPr>
          <w:noProof/>
          <w:lang w:val="en-US"/>
        </w:rPr>
      </w:pPr>
    </w:p>
    <w:sectPr w:rsidR="000F6C4B" w:rsidRPr="00B34D03" w:rsidSect="00426ECA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8259D9" w14:textId="77777777" w:rsidR="00F834AF" w:rsidRDefault="00F834AF" w:rsidP="000743A3">
      <w:pPr>
        <w:spacing w:after="0" w:line="240" w:lineRule="auto"/>
      </w:pPr>
      <w:r>
        <w:separator/>
      </w:r>
    </w:p>
  </w:endnote>
  <w:endnote w:type="continuationSeparator" w:id="0">
    <w:p w14:paraId="14268231" w14:textId="77777777" w:rsidR="00F834AF" w:rsidRDefault="00F834AF" w:rsidP="0007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36AAF" w14:textId="77777777" w:rsidR="00426ECA" w:rsidRPr="00AC77AD" w:rsidRDefault="00426ECA" w:rsidP="00426ECA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6ED07D22" wp14:editId="4F5D7F1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eastAsia="bg-BG"/>
      </w:rPr>
      <w:drawing>
        <wp:inline distT="0" distB="0" distL="0" distR="0" wp14:anchorId="50E11AAD" wp14:editId="66C934B7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bg-BG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4FF83077" wp14:editId="7F6812D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B2DC7E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A83C4A" wp14:editId="0F1DCF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AE98606" w14:textId="4CC398CC" w:rsidR="00426ECA" w:rsidRPr="008C2B83" w:rsidRDefault="00426ECA" w:rsidP="00426EC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441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441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A83C4A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AE98606" w14:textId="4CC398CC" w:rsidR="00426ECA" w:rsidRPr="008C2B83" w:rsidRDefault="00426ECA" w:rsidP="00426EC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2441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2441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BDB5C6" wp14:editId="59F3332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9E08981" w14:textId="77777777" w:rsidR="00426ECA" w:rsidRDefault="00426ECA" w:rsidP="00426EC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BDB5C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09E08981" w14:textId="77777777" w:rsidR="00426ECA" w:rsidRDefault="00426ECA" w:rsidP="00426EC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FDA71F" wp14:editId="5B012F3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BEE45E" w14:textId="77777777" w:rsidR="00426ECA" w:rsidRDefault="00426ECA" w:rsidP="00426EC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74BE1BC" w14:textId="77777777" w:rsidR="00426ECA" w:rsidRDefault="00426ECA" w:rsidP="00426EC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DF86E1C" wp14:editId="1EA51831">
                                <wp:extent cx="165735" cy="206375"/>
                                <wp:effectExtent l="0" t="0" r="5715" b="3175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E9DD87B" wp14:editId="4886C7DE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5AE59AD" wp14:editId="3CB32D5F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0E0622A" wp14:editId="7B22B82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DFE9FC7" wp14:editId="2C4494BF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E0B3C2D" wp14:editId="70106D8D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147A6F2" wp14:editId="74DC5AF7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49AB9C1" wp14:editId="7ED4FD0C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BFCB0B1" wp14:editId="38134F8B">
                                <wp:extent cx="215265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7DF47C9" wp14:editId="2BD1BE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FDA71F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75BEE45E" w14:textId="77777777" w:rsidR="00426ECA" w:rsidRDefault="00426ECA" w:rsidP="00426EC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74BE1BC" w14:textId="77777777" w:rsidR="00426ECA" w:rsidRDefault="00426ECA" w:rsidP="00426EC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DF86E1C" wp14:editId="1EA51831">
                          <wp:extent cx="165735" cy="206375"/>
                          <wp:effectExtent l="0" t="0" r="5715" b="3175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E9DD87B" wp14:editId="4886C7DE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5AE59AD" wp14:editId="3CB32D5F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0E0622A" wp14:editId="7B22B82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DFE9FC7" wp14:editId="2C4494BF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E0B3C2D" wp14:editId="70106D8D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147A6F2" wp14:editId="74DC5AF7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49AB9C1" wp14:editId="7ED4FD0C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BFCB0B1" wp14:editId="38134F8B">
                          <wp:extent cx="215265" cy="206375"/>
                          <wp:effectExtent l="0" t="0" r="0" b="317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7DF47C9" wp14:editId="2BD1BE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E00F54B" w14:textId="77777777" w:rsidR="00426ECA" w:rsidRDefault="00426E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97CCF9" w14:textId="77777777" w:rsidR="00F834AF" w:rsidRDefault="00F834AF" w:rsidP="000743A3">
      <w:pPr>
        <w:spacing w:after="0" w:line="240" w:lineRule="auto"/>
      </w:pPr>
      <w:r>
        <w:separator/>
      </w:r>
    </w:p>
  </w:footnote>
  <w:footnote w:type="continuationSeparator" w:id="0">
    <w:p w14:paraId="7A644E45" w14:textId="77777777" w:rsidR="00F834AF" w:rsidRDefault="00F834AF" w:rsidP="0007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8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E43"/>
    <w:rsid w:val="0001518D"/>
    <w:rsid w:val="0007141D"/>
    <w:rsid w:val="000743A3"/>
    <w:rsid w:val="00085835"/>
    <w:rsid w:val="000F1562"/>
    <w:rsid w:val="000F6C4B"/>
    <w:rsid w:val="00126E27"/>
    <w:rsid w:val="00143B1A"/>
    <w:rsid w:val="00145D13"/>
    <w:rsid w:val="00195FB1"/>
    <w:rsid w:val="001C60C0"/>
    <w:rsid w:val="00224BC4"/>
    <w:rsid w:val="00295D44"/>
    <w:rsid w:val="002A64F8"/>
    <w:rsid w:val="002B34D0"/>
    <w:rsid w:val="002B493E"/>
    <w:rsid w:val="002C54FA"/>
    <w:rsid w:val="002E3E87"/>
    <w:rsid w:val="00304FDE"/>
    <w:rsid w:val="00397200"/>
    <w:rsid w:val="003A59FD"/>
    <w:rsid w:val="003D7B30"/>
    <w:rsid w:val="003F28A8"/>
    <w:rsid w:val="00416F31"/>
    <w:rsid w:val="00426ECA"/>
    <w:rsid w:val="0043278D"/>
    <w:rsid w:val="0045435B"/>
    <w:rsid w:val="0047574F"/>
    <w:rsid w:val="004B0673"/>
    <w:rsid w:val="004B3C57"/>
    <w:rsid w:val="004D359A"/>
    <w:rsid w:val="00510930"/>
    <w:rsid w:val="00525933"/>
    <w:rsid w:val="00551B0B"/>
    <w:rsid w:val="00601DE9"/>
    <w:rsid w:val="00616FD0"/>
    <w:rsid w:val="00626DD7"/>
    <w:rsid w:val="00636D2A"/>
    <w:rsid w:val="00654D0E"/>
    <w:rsid w:val="006B5F7E"/>
    <w:rsid w:val="007150F2"/>
    <w:rsid w:val="0071629B"/>
    <w:rsid w:val="00730AAD"/>
    <w:rsid w:val="00793FCA"/>
    <w:rsid w:val="007B14E9"/>
    <w:rsid w:val="007C1FFA"/>
    <w:rsid w:val="007E1BE4"/>
    <w:rsid w:val="00840E80"/>
    <w:rsid w:val="00847172"/>
    <w:rsid w:val="00913B5F"/>
    <w:rsid w:val="00924417"/>
    <w:rsid w:val="00933D93"/>
    <w:rsid w:val="00937176"/>
    <w:rsid w:val="009B03A3"/>
    <w:rsid w:val="009F238C"/>
    <w:rsid w:val="00A46062"/>
    <w:rsid w:val="00A46F3A"/>
    <w:rsid w:val="00A55414"/>
    <w:rsid w:val="00B34D03"/>
    <w:rsid w:val="00B6054A"/>
    <w:rsid w:val="00B631F3"/>
    <w:rsid w:val="00B8384D"/>
    <w:rsid w:val="00BC01F7"/>
    <w:rsid w:val="00BF6295"/>
    <w:rsid w:val="00CB3CB3"/>
    <w:rsid w:val="00CD08BE"/>
    <w:rsid w:val="00CE221E"/>
    <w:rsid w:val="00CE6373"/>
    <w:rsid w:val="00D04E43"/>
    <w:rsid w:val="00D16A85"/>
    <w:rsid w:val="00D220F1"/>
    <w:rsid w:val="00D92A08"/>
    <w:rsid w:val="00DA0D9A"/>
    <w:rsid w:val="00DA474E"/>
    <w:rsid w:val="00DB1AAD"/>
    <w:rsid w:val="00DE6993"/>
    <w:rsid w:val="00E01470"/>
    <w:rsid w:val="00E17546"/>
    <w:rsid w:val="00E24D99"/>
    <w:rsid w:val="00E36C0F"/>
    <w:rsid w:val="00ED59C3"/>
    <w:rsid w:val="00ED5B93"/>
    <w:rsid w:val="00F57270"/>
    <w:rsid w:val="00F678EC"/>
    <w:rsid w:val="00F834AF"/>
    <w:rsid w:val="00FA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E3755"/>
  <w15:chartTrackingRefBased/>
  <w15:docId w15:val="{B1C47EBC-C25D-4EB4-A3D3-5F766DBA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B0B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B0B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B0B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B0B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551B0B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551B0B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551B0B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551B0B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551B0B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551B0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51B0B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551B0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551B0B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51B0B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551B0B"/>
    <w:rPr>
      <w:color w:val="0563C1"/>
      <w:u w:val="single"/>
    </w:rPr>
  </w:style>
  <w:style w:type="table" w:styleId="TableGrid">
    <w:name w:val="Table Grid"/>
    <w:basedOn w:val="TableNormal"/>
    <w:uiPriority w:val="59"/>
    <w:rsid w:val="00551B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51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551B0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551B0B"/>
  </w:style>
  <w:style w:type="character" w:customStyle="1" w:styleId="shorttext">
    <w:name w:val="short_text"/>
    <w:basedOn w:val="DefaultParagraphFont"/>
    <w:rsid w:val="00551B0B"/>
  </w:style>
  <w:style w:type="character" w:styleId="FollowedHyperlink">
    <w:name w:val="FollowedHyperlink"/>
    <w:uiPriority w:val="99"/>
    <w:semiHidden/>
    <w:unhideWhenUsed/>
    <w:rsid w:val="00551B0B"/>
    <w:rPr>
      <w:color w:val="954F72"/>
      <w:u w:val="single"/>
    </w:rPr>
  </w:style>
  <w:style w:type="paragraph" w:customStyle="1" w:styleId="Body">
    <w:name w:val="Body"/>
    <w:rsid w:val="00551B0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551B0B"/>
    <w:pPr>
      <w:numPr>
        <w:numId w:val="2"/>
      </w:numPr>
    </w:pPr>
  </w:style>
  <w:style w:type="numbering" w:customStyle="1" w:styleId="List1">
    <w:name w:val="List 1"/>
    <w:basedOn w:val="NoList"/>
    <w:rsid w:val="00551B0B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551B0B"/>
  </w:style>
  <w:style w:type="character" w:styleId="HTMLCode">
    <w:name w:val="HTML Code"/>
    <w:uiPriority w:val="99"/>
    <w:semiHidden/>
    <w:unhideWhenUsed/>
    <w:rsid w:val="00551B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1B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551B0B"/>
    <w:rPr>
      <w:i/>
      <w:iCs/>
    </w:rPr>
  </w:style>
  <w:style w:type="character" w:customStyle="1" w:styleId="InternetLink">
    <w:name w:val="Internet Link"/>
    <w:uiPriority w:val="99"/>
    <w:unhideWhenUsed/>
    <w:rsid w:val="00551B0B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551B0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modules/57/tech-module-4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</Template>
  <TotalTime>737</TotalTime>
  <Pages>1</Pages>
  <Words>1320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Software University Foundation - http://softuni.org</Company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/>
  <cp:lastModifiedBy>ASUS</cp:lastModifiedBy>
  <cp:revision>2</cp:revision>
  <dcterms:created xsi:type="dcterms:W3CDTF">2018-07-03T07:34:00Z</dcterms:created>
  <dcterms:modified xsi:type="dcterms:W3CDTF">2019-07-09T11:11:00Z</dcterms:modified>
  <cp:category>programming, education, software engineering, software development</cp:category>
</cp:coreProperties>
</file>